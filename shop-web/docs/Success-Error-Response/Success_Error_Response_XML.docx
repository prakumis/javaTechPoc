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C6" w:rsidRPr="00D90BC6" w:rsidRDefault="00480E10">
      <w:pPr>
        <w:rPr>
          <w:sz w:val="32"/>
        </w:rPr>
      </w:pPr>
      <w:r>
        <w:rPr>
          <w:sz w:val="32"/>
        </w:rPr>
        <w:t>XML</w:t>
      </w:r>
      <w:r w:rsidR="00D90BC6" w:rsidRPr="00D90BC6">
        <w:rPr>
          <w:sz w:val="32"/>
        </w:rPr>
        <w:t xml:space="preserve"> Success Response</w:t>
      </w:r>
      <w:r w:rsidR="00D90BC6">
        <w:rPr>
          <w:sz w:val="32"/>
        </w:rPr>
        <w:t xml:space="preserve"> (200/201)</w:t>
      </w:r>
    </w:p>
    <w:tbl>
      <w:tblPr>
        <w:tblW w:w="12060" w:type="dxa"/>
        <w:jc w:val="center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270"/>
        <w:gridCol w:w="5760"/>
      </w:tblGrid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Pr="00D43B78" w:rsidRDefault="00A87530" w:rsidP="00924A34">
            <w:r w:rsidRPr="00D90BC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507FFA" wp14:editId="684A7FC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2033270</wp:posOffset>
                      </wp:positionV>
                      <wp:extent cx="7324725" cy="1143000"/>
                      <wp:effectExtent l="19050" t="19050" r="28575" b="19050"/>
                      <wp:wrapNone/>
                      <wp:docPr id="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C46C7" w:rsidRPr="00EC46C7" w:rsidRDefault="00EC46C7" w:rsidP="00EC46C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C46C7">
                                    <w:rPr>
                                      <w:sz w:val="22"/>
                                    </w:rPr>
                                    <w:t>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ResponseBean</w:t>
                                  </w:r>
                                  <w:r w:rsidRPr="00EC46C7">
                                    <w:rPr>
                                      <w:sz w:val="22"/>
                                    </w:rPr>
                                    <w:t xml:space="preserve"> xmlns=""&gt;</w:t>
                                  </w:r>
                                </w:p>
                                <w:p w:rsidR="00EC46C7" w:rsidRPr="00EC46C7" w:rsidRDefault="00EC46C7" w:rsidP="00EC46C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C46C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EC46C7">
                                    <w:rPr>
                                      <w:sz w:val="22"/>
                                    </w:rPr>
                                    <w:t>&gt;232&lt;/responseTime&gt;</w:t>
                                  </w:r>
                                </w:p>
                                <w:p w:rsidR="00EC46C7" w:rsidRPr="00EC46C7" w:rsidRDefault="00EC46C7" w:rsidP="00EC46C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C46C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EC46C7">
                                    <w:rPr>
                                      <w:sz w:val="22"/>
                                    </w:rPr>
                                    <w:t>&gt;201&lt;/statusCode&gt;</w:t>
                                  </w:r>
                                </w:p>
                                <w:p w:rsidR="00EC46C7" w:rsidRPr="00EC46C7" w:rsidRDefault="00EC46C7" w:rsidP="00EC46C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C46C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successMessage</w:t>
                                  </w:r>
                                  <w:r w:rsidRPr="00EC46C7">
                                    <w:rPr>
                                      <w:sz w:val="22"/>
                                    </w:rPr>
                                    <w:t>&gt;Category 591 created successfully&lt;/successMessage&gt;</w:t>
                                  </w:r>
                                </w:p>
                                <w:p w:rsidR="00D90BC6" w:rsidRPr="00D90BC6" w:rsidRDefault="00EC46C7" w:rsidP="00EC46C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C46C7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07FFA" id="Rectangle 62" o:spid="_x0000_s1026" style="position:absolute;margin-left:12pt;margin-top:160.1pt;width:576.75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" filled="f" strokecolor="#4b7b8a [2404]" strokeweight="2.5pt">
                      <v:stroke linestyle="thickThin"/>
                      <v:textbox>
                        <w:txbxContent>
                          <w:p w:rsidR="00EC46C7" w:rsidRPr="00EC46C7" w:rsidRDefault="00EC46C7" w:rsidP="00EC46C7">
                            <w:pPr>
                              <w:rPr>
                                <w:sz w:val="22"/>
                              </w:rPr>
                            </w:pPr>
                            <w:r w:rsidRPr="00EC46C7">
                              <w:rPr>
                                <w:sz w:val="22"/>
                              </w:rPr>
                              <w:t>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ResponseBean</w:t>
                            </w:r>
                            <w:r w:rsidRPr="00EC46C7">
                              <w:rPr>
                                <w:sz w:val="22"/>
                              </w:rPr>
                              <w:t xml:space="preserve"> xmlns=""&gt;</w:t>
                            </w:r>
                          </w:p>
                          <w:p w:rsidR="00EC46C7" w:rsidRPr="00EC46C7" w:rsidRDefault="00EC46C7" w:rsidP="00EC46C7">
                            <w:pPr>
                              <w:rPr>
                                <w:sz w:val="22"/>
                              </w:rPr>
                            </w:pPr>
                            <w:r w:rsidRPr="00EC46C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EC46C7">
                              <w:rPr>
                                <w:sz w:val="22"/>
                              </w:rPr>
                              <w:t>&gt;232&lt;/responseTime&gt;</w:t>
                            </w:r>
                          </w:p>
                          <w:p w:rsidR="00EC46C7" w:rsidRPr="00EC46C7" w:rsidRDefault="00EC46C7" w:rsidP="00EC46C7">
                            <w:pPr>
                              <w:rPr>
                                <w:sz w:val="22"/>
                              </w:rPr>
                            </w:pPr>
                            <w:r w:rsidRPr="00EC46C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EC46C7">
                              <w:rPr>
                                <w:sz w:val="22"/>
                              </w:rPr>
                              <w:t>&gt;201&lt;/statusCode&gt;</w:t>
                            </w:r>
                          </w:p>
                          <w:p w:rsidR="00EC46C7" w:rsidRPr="00EC46C7" w:rsidRDefault="00EC46C7" w:rsidP="00EC46C7">
                            <w:pPr>
                              <w:rPr>
                                <w:sz w:val="22"/>
                              </w:rPr>
                            </w:pPr>
                            <w:r w:rsidRPr="00EC46C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successMessage</w:t>
                            </w:r>
                            <w:r w:rsidRPr="00EC46C7">
                              <w:rPr>
                                <w:sz w:val="22"/>
                              </w:rPr>
                              <w:t>&gt;Category 591 created successfully&lt;/successMessage&gt;</w:t>
                            </w:r>
                          </w:p>
                          <w:p w:rsidR="00D90BC6" w:rsidRPr="00D90BC6" w:rsidRDefault="00EC46C7" w:rsidP="00EC46C7">
                            <w:pPr>
                              <w:rPr>
                                <w:sz w:val="22"/>
                              </w:rPr>
                            </w:pPr>
                            <w:r w:rsidRPr="00EC46C7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4FD40C" wp14:editId="0786D5B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71120</wp:posOffset>
                      </wp:positionV>
                      <wp:extent cx="7324725" cy="1866900"/>
                      <wp:effectExtent l="0" t="0" r="28575" b="19050"/>
                      <wp:wrapNone/>
                      <wp:docPr id="4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18669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>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ResponseBean</w:t>
                                  </w:r>
                                  <w:r w:rsidRPr="00D90AD1">
                                    <w:rPr>
                                      <w:sz w:val="22"/>
                                    </w:rPr>
                                    <w:t xml:space="preserve"> xmlns=""&gt;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D90AD1">
                                    <w:rPr>
                                      <w:sz w:val="22"/>
                                    </w:rPr>
                                    <w:t>&gt;311&lt;/responseTime&gt;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D90AD1">
                                    <w:rPr>
                                      <w:sz w:val="22"/>
                                    </w:rPr>
                                    <w:t>&gt;200&lt;/statusCode&gt;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successMessage</w:t>
                                  </w:r>
                                  <w:r w:rsidRPr="00D90AD1">
                                    <w:rPr>
                                      <w:sz w:val="22"/>
                                    </w:rPr>
                                    <w:t>&gt;OK&lt;/successMessage&gt;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EC46C7">
                                    <w:rPr>
                                      <w:b/>
                                      <w:sz w:val="22"/>
                                    </w:rPr>
                                    <w:t>data</w:t>
                                  </w:r>
                                  <w:r w:rsidRPr="00D90AD1">
                                    <w:rPr>
                                      <w:sz w:val="22"/>
                                    </w:rPr>
                                    <w:t>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    &lt;id&gt;111&lt;/id&gt;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    &lt;name&gt;Updating Test&lt;/name&gt;</w:t>
                                  </w:r>
                                </w:p>
                                <w:p w:rsidR="00D90AD1" w:rsidRPr="00D90AD1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 xml:space="preserve">    &lt;/data&gt;</w:t>
                                  </w:r>
                                </w:p>
                                <w:p w:rsidR="00D90BC6" w:rsidRPr="00D90BC6" w:rsidRDefault="00D90AD1" w:rsidP="00D90AD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AD1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FD40C" id="Rectangle 61" o:spid="_x0000_s1027" style="position:absolute;margin-left:12pt;margin-top:5.6pt;width:576.75pt;height:14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" fillcolor="white [3201]" strokecolor="#6ea0b0 [3204]" strokeweight="2pt">
                      <v:textbox>
                        <w:txbxContent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>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ResponseBean</w:t>
                            </w:r>
                            <w:r w:rsidRPr="00D90AD1">
                              <w:rPr>
                                <w:sz w:val="22"/>
                              </w:rPr>
                              <w:t xml:space="preserve"> xmlns=""&gt;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D90AD1">
                              <w:rPr>
                                <w:sz w:val="22"/>
                              </w:rPr>
                              <w:t>&gt;311&lt;/responseTime&gt;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D90AD1">
                              <w:rPr>
                                <w:sz w:val="22"/>
                              </w:rPr>
                              <w:t>&gt;200&lt;/statusCode&gt;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successMessage</w:t>
                            </w:r>
                            <w:r w:rsidRPr="00D90AD1">
                              <w:rPr>
                                <w:sz w:val="22"/>
                              </w:rPr>
                              <w:t>&gt;OK&lt;/successMessage&gt;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EC46C7">
                              <w:rPr>
                                <w:b/>
                                <w:sz w:val="22"/>
                              </w:rPr>
                              <w:t>data</w:t>
                            </w:r>
                            <w:r w:rsidRPr="00D90AD1">
                              <w:rPr>
                                <w:sz w:val="22"/>
                              </w:rPr>
                              <w:t>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    &lt;id&gt;111&lt;/id&gt;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    &lt;name&gt;Updating Test&lt;/name&gt;</w:t>
                            </w:r>
                          </w:p>
                          <w:p w:rsidR="00D90AD1" w:rsidRPr="00D90AD1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 xml:space="preserve">    &lt;/data&gt;</w:t>
                            </w:r>
                          </w:p>
                          <w:p w:rsidR="00D90BC6" w:rsidRPr="00D90BC6" w:rsidRDefault="00D90AD1" w:rsidP="00D90AD1">
                            <w:pPr>
                              <w:rPr>
                                <w:sz w:val="22"/>
                              </w:rPr>
                            </w:pPr>
                            <w:r w:rsidRPr="00D90AD1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5760" w:type="dxa"/>
            <w:shd w:val="clear" w:color="auto" w:fill="FFFFFF"/>
          </w:tcPr>
          <w:p w:rsidR="00D90BC6" w:rsidRPr="00D90BC6" w:rsidRDefault="00D90BC6" w:rsidP="00360145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jc w:val="center"/>
              <w:rPr>
                <w:sz w:val="20"/>
              </w:rPr>
            </w:pPr>
          </w:p>
        </w:tc>
      </w:tr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Default="00D90BC6" w:rsidP="00360145"/>
          <w:p w:rsidR="009B2D49" w:rsidRDefault="00FE783E" w:rsidP="00D90BC6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</w:p>
          <w:p w:rsidR="009B2D49" w:rsidRDefault="00FF4727" w:rsidP="00D90BC6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>
              <w:rPr>
                <w:sz w:val="32"/>
              </w:rPr>
              <w:t>XML</w:t>
            </w:r>
            <w:r w:rsidRPr="00D90BC6">
              <w:rPr>
                <w:sz w:val="32"/>
              </w:rPr>
              <w:t xml:space="preserve"> </w:t>
            </w:r>
            <w:r>
              <w:rPr>
                <w:sz w:val="32"/>
              </w:rPr>
              <w:t>Error</w:t>
            </w:r>
            <w:r w:rsidRPr="00D90BC6">
              <w:rPr>
                <w:sz w:val="32"/>
              </w:rPr>
              <w:t xml:space="preserve"> Response</w:t>
            </w:r>
            <w:r>
              <w:rPr>
                <w:sz w:val="32"/>
              </w:rPr>
              <w:t xml:space="preserve"> (</w:t>
            </w:r>
            <w:r>
              <w:rPr>
                <w:sz w:val="32"/>
              </w:rPr>
              <w:t>4</w:t>
            </w:r>
            <w:r>
              <w:rPr>
                <w:sz w:val="32"/>
              </w:rPr>
              <w:t>00)</w:t>
            </w:r>
          </w:p>
          <w:p w:rsidR="00A87530" w:rsidRDefault="00A87530" w:rsidP="00D90BC6">
            <w:pPr>
              <w:rPr>
                <w:sz w:val="32"/>
              </w:rPr>
            </w:pPr>
          </w:p>
          <w:p w:rsidR="00FF4727" w:rsidRDefault="00FF4727" w:rsidP="00D90BC6">
            <w:pPr>
              <w:rPr>
                <w:sz w:val="32"/>
              </w:rPr>
            </w:pPr>
          </w:p>
          <w:p w:rsidR="00A87530" w:rsidRDefault="00A87530" w:rsidP="00D90BC6">
            <w:pPr>
              <w:rPr>
                <w:sz w:val="32"/>
              </w:rPr>
            </w:pPr>
          </w:p>
          <w:p w:rsidR="00A87530" w:rsidRDefault="00A87530" w:rsidP="00D90BC6">
            <w:pPr>
              <w:rPr>
                <w:sz w:val="32"/>
              </w:rPr>
            </w:pPr>
          </w:p>
          <w:p w:rsidR="00A87530" w:rsidRDefault="00A87530" w:rsidP="00D90BC6">
            <w:pPr>
              <w:rPr>
                <w:sz w:val="32"/>
              </w:rPr>
            </w:pPr>
          </w:p>
          <w:p w:rsidR="00A87530" w:rsidRDefault="00A87530" w:rsidP="00D90BC6">
            <w:pPr>
              <w:rPr>
                <w:sz w:val="32"/>
              </w:rPr>
            </w:pPr>
          </w:p>
          <w:p w:rsidR="00A87530" w:rsidRDefault="00A87530" w:rsidP="00D90BC6">
            <w:pPr>
              <w:rPr>
                <w:sz w:val="32"/>
              </w:rPr>
            </w:pPr>
          </w:p>
          <w:p w:rsidR="00A87530" w:rsidRDefault="00A87530" w:rsidP="00D90BC6">
            <w:pPr>
              <w:rPr>
                <w:sz w:val="32"/>
              </w:rPr>
            </w:pPr>
          </w:p>
          <w:p w:rsidR="00D90BC6" w:rsidRDefault="00A87530" w:rsidP="00D90BC6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480E10">
              <w:rPr>
                <w:sz w:val="32"/>
              </w:rPr>
              <w:t>XML</w:t>
            </w:r>
            <w:r w:rsidR="00D90BC6" w:rsidRPr="00D90BC6">
              <w:rPr>
                <w:sz w:val="32"/>
              </w:rPr>
              <w:t xml:space="preserve"> </w:t>
            </w:r>
            <w:r w:rsidR="00D90BC6">
              <w:rPr>
                <w:sz w:val="32"/>
              </w:rPr>
              <w:t>Error</w:t>
            </w:r>
            <w:r w:rsidR="00D90BC6" w:rsidRPr="00D90BC6">
              <w:rPr>
                <w:sz w:val="32"/>
              </w:rPr>
              <w:t xml:space="preserve"> Response</w:t>
            </w:r>
            <w:r w:rsidR="00D90BC6">
              <w:rPr>
                <w:sz w:val="32"/>
              </w:rPr>
              <w:t xml:space="preserve"> (</w:t>
            </w:r>
            <w:r w:rsidR="008071B7">
              <w:rPr>
                <w:sz w:val="32"/>
              </w:rPr>
              <w:t>5</w:t>
            </w:r>
            <w:r w:rsidR="00F93D13">
              <w:rPr>
                <w:sz w:val="32"/>
              </w:rPr>
              <w:t>00</w:t>
            </w:r>
            <w:r w:rsidR="00D90BC6">
              <w:rPr>
                <w:sz w:val="32"/>
              </w:rPr>
              <w:t>)</w:t>
            </w:r>
          </w:p>
          <w:p w:rsidR="008F4A0D" w:rsidRPr="00D90BC6" w:rsidRDefault="008F4A0D" w:rsidP="00D90BC6">
            <w:pPr>
              <w:rPr>
                <w:sz w:val="32"/>
              </w:rPr>
            </w:pPr>
          </w:p>
          <w:p w:rsidR="00D90BC6" w:rsidRPr="00BE4E9C" w:rsidRDefault="00D90BC6" w:rsidP="00360145"/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270" w:type="dxa"/>
            <w:shd w:val="clear" w:color="auto" w:fill="FFFFFF"/>
          </w:tcPr>
          <w:p w:rsidR="00D90BC6" w:rsidRPr="007C0F23" w:rsidRDefault="00FF4727" w:rsidP="00924A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70704C" wp14:editId="6C90F098">
                      <wp:simplePos x="0" y="0"/>
                      <wp:positionH relativeFrom="column">
                        <wp:posOffset>-3676650</wp:posOffset>
                      </wp:positionH>
                      <wp:positionV relativeFrom="paragraph">
                        <wp:posOffset>737870</wp:posOffset>
                      </wp:positionV>
                      <wp:extent cx="7324725" cy="2000250"/>
                      <wp:effectExtent l="19050" t="19050" r="28575" b="19050"/>
                      <wp:wrapNone/>
                      <wp:docPr id="5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200025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>&lt;</w:t>
                                  </w:r>
                                  <w:r w:rsidRPr="00257C77">
                                    <w:rPr>
                                      <w:b/>
                                      <w:sz w:val="22"/>
                                    </w:rPr>
                                    <w:t>ResponseBean</w:t>
                                  </w:r>
                                  <w:r w:rsidRPr="00FF4727">
                                    <w:rPr>
                                      <w:sz w:val="22"/>
                                    </w:rPr>
                                    <w:t xml:space="preserve"> xmlns=""&gt;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257C77">
                                    <w:rPr>
                                      <w:b/>
                                      <w:sz w:val="22"/>
                                    </w:rPr>
                                    <w:t>errorList</w:t>
                                  </w:r>
                                  <w:r w:rsidRPr="00FF4727">
                                    <w:rPr>
                                      <w:sz w:val="22"/>
                                    </w:rPr>
                                    <w:t>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    &lt;errorList&gt;First Name is required&lt;/errorList&gt;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    &lt;errorList&gt;Last Name is required&lt;/errorList&gt;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&lt;/errorList&gt;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257C77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FF4727">
                                    <w:rPr>
                                      <w:sz w:val="22"/>
                                    </w:rPr>
                                    <w:t>&gt;VALIDATION_ERROR&lt;/errorCode&gt;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257C77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Pr="00FF4727">
                                    <w:rPr>
                                      <w:sz w:val="22"/>
                                    </w:rPr>
                                    <w:t>&gt;ValidationException caught&lt;/errorMessage&gt;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257C77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FF4727">
                                    <w:rPr>
                                      <w:sz w:val="22"/>
                                    </w:rPr>
                                    <w:t>&gt;23&lt;/responseTime&gt;</w:t>
                                  </w:r>
                                </w:p>
                                <w:p w:rsidR="00FF4727" w:rsidRPr="00FF472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257C77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FF4727">
                                    <w:rPr>
                                      <w:sz w:val="22"/>
                                    </w:rPr>
                                    <w:t>&gt;400&lt;/statusCode&gt;</w:t>
                                  </w:r>
                                </w:p>
                                <w:p w:rsidR="00FF4727" w:rsidRPr="008071B7" w:rsidRDefault="00FF4727" w:rsidP="00FF472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FF4727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0704C" id="Rectangle 63" o:spid="_x0000_s1028" style="position:absolute;margin-left:-289.5pt;margin-top:58.1pt;width:576.75pt;height:1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" filled="f" strokecolor="#4b7b8a [2404]" strokeweight="2.5pt">
                      <v:stroke linestyle="thickThin"/>
                      <v:textbox>
                        <w:txbxContent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>&lt;</w:t>
                            </w:r>
                            <w:r w:rsidRPr="00257C77">
                              <w:rPr>
                                <w:b/>
                                <w:sz w:val="22"/>
                              </w:rPr>
                              <w:t>ResponseBean</w:t>
                            </w:r>
                            <w:r w:rsidRPr="00FF4727">
                              <w:rPr>
                                <w:sz w:val="22"/>
                              </w:rPr>
                              <w:t xml:space="preserve"> xmlns=""&gt;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257C77">
                              <w:rPr>
                                <w:b/>
                                <w:sz w:val="22"/>
                              </w:rPr>
                              <w:t>errorList</w:t>
                            </w:r>
                            <w:r w:rsidRPr="00FF4727">
                              <w:rPr>
                                <w:sz w:val="22"/>
                              </w:rPr>
                              <w:t>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    &lt;errorList&gt;First Name is required&lt;/errorList&gt;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    &lt;errorList&gt;Last Name is required&lt;/errorList&gt;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&lt;/errorList&gt;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257C77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FF4727">
                              <w:rPr>
                                <w:sz w:val="22"/>
                              </w:rPr>
                              <w:t>&gt;VALIDATION_ERROR&lt;/errorCode&gt;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257C77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Pr="00FF4727">
                              <w:rPr>
                                <w:sz w:val="22"/>
                              </w:rPr>
                              <w:t>&gt;ValidationException caught&lt;/errorMessage&gt;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257C77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FF4727">
                              <w:rPr>
                                <w:sz w:val="22"/>
                              </w:rPr>
                              <w:t>&gt;23&lt;/responseTime&gt;</w:t>
                            </w:r>
                          </w:p>
                          <w:p w:rsidR="00FF4727" w:rsidRPr="00FF472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257C77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FF4727">
                              <w:rPr>
                                <w:sz w:val="22"/>
                              </w:rPr>
                              <w:t>&gt;400&lt;/statusCode&gt;</w:t>
                            </w:r>
                          </w:p>
                          <w:p w:rsidR="00FF4727" w:rsidRPr="008071B7" w:rsidRDefault="00FF4727" w:rsidP="00FF4727">
                            <w:pPr>
                              <w:rPr>
                                <w:sz w:val="22"/>
                              </w:rPr>
                            </w:pPr>
                            <w:r w:rsidRPr="00FF4727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760" w:type="dxa"/>
            <w:shd w:val="clear" w:color="auto" w:fill="FFFFFF"/>
          </w:tcPr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Pr="00BE4E9C" w:rsidRDefault="00D90BC6" w:rsidP="00360145"/>
        </w:tc>
      </w:tr>
      <w:tr w:rsidR="00D90BC6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A87530" w:rsidRDefault="008F4A0D" w:rsidP="00480E10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50279A" wp14:editId="2C0C1D6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271145</wp:posOffset>
                      </wp:positionV>
                      <wp:extent cx="7324725" cy="1238250"/>
                      <wp:effectExtent l="19050" t="19050" r="28575" b="19050"/>
                      <wp:wrapNone/>
                      <wp:docPr id="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123825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D6DAF" w:rsidRPr="005D6DAF" w:rsidRDefault="005D6DAF" w:rsidP="005D6DA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5D6DAF">
                                    <w:rPr>
                                      <w:sz w:val="22"/>
                                    </w:rPr>
                                    <w:t>&lt;</w:t>
                                  </w:r>
                                  <w:r w:rsidRPr="005D6DAF">
                                    <w:rPr>
                                      <w:b/>
                                      <w:sz w:val="22"/>
                                    </w:rPr>
                                    <w:t>ResponseBean</w:t>
                                  </w:r>
                                  <w:r w:rsidRPr="005D6DAF">
                                    <w:rPr>
                                      <w:sz w:val="22"/>
                                    </w:rPr>
                                    <w:t xml:space="preserve"> xmlns=""&gt;</w:t>
                                  </w:r>
                                </w:p>
                                <w:p w:rsidR="005D6DAF" w:rsidRPr="005D6DAF" w:rsidRDefault="005D6DAF" w:rsidP="005D6DA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5D6DAF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5D6DAF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5D6DAF">
                                    <w:rPr>
                                      <w:sz w:val="22"/>
                                    </w:rPr>
                                    <w:t>&gt;SRV_001&lt;/errorCode&gt;</w:t>
                                  </w:r>
                                </w:p>
                                <w:p w:rsidR="005D6DAF" w:rsidRPr="005D6DAF" w:rsidRDefault="005D6DAF" w:rsidP="005D6DA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5D6DAF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bookmarkStart w:id="0" w:name="_GoBack"/>
                                  <w:bookmarkEnd w:id="0"/>
                                  <w:r w:rsidRPr="005D6DAF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Pr="005D6DAF">
                                    <w:rPr>
                                      <w:sz w:val="22"/>
                                    </w:rPr>
                                    <w:t>&gt;Custome error caused in doing something&lt;/errorMessage&gt;</w:t>
                                  </w:r>
                                </w:p>
                                <w:p w:rsidR="005D6DAF" w:rsidRPr="005D6DAF" w:rsidRDefault="005D6DAF" w:rsidP="005D6DA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5D6DAF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5D6DAF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5D6DAF">
                                    <w:rPr>
                                      <w:sz w:val="22"/>
                                    </w:rPr>
                                    <w:t>&gt;8&lt;/responseTime&gt;</w:t>
                                  </w:r>
                                </w:p>
                                <w:p w:rsidR="005D6DAF" w:rsidRPr="005D6DAF" w:rsidRDefault="005D6DAF" w:rsidP="005D6DA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5D6DAF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5D6DAF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5D6DAF">
                                    <w:rPr>
                                      <w:sz w:val="22"/>
                                    </w:rPr>
                                    <w:t>&gt;500&lt;/statusCode&gt;</w:t>
                                  </w:r>
                                </w:p>
                                <w:p w:rsidR="008071B7" w:rsidRPr="008071B7" w:rsidRDefault="005D6DAF" w:rsidP="005D6DA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5D6DAF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0279A" id="_x0000_s1029" style="position:absolute;margin-left:12pt;margin-top:21.35pt;width:576.75pt;height:9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" filled="f" strokecolor="#4b7b8a [2404]" strokeweight="2.5pt">
                      <v:stroke linestyle="thickThin"/>
                      <v:textbox>
                        <w:txbxContent>
                          <w:p w:rsidR="005D6DAF" w:rsidRPr="005D6DAF" w:rsidRDefault="005D6DAF" w:rsidP="005D6DAF">
                            <w:pPr>
                              <w:rPr>
                                <w:sz w:val="22"/>
                              </w:rPr>
                            </w:pPr>
                            <w:r w:rsidRPr="005D6DAF">
                              <w:rPr>
                                <w:sz w:val="22"/>
                              </w:rPr>
                              <w:t>&lt;</w:t>
                            </w:r>
                            <w:r w:rsidRPr="005D6DAF">
                              <w:rPr>
                                <w:b/>
                                <w:sz w:val="22"/>
                              </w:rPr>
                              <w:t>ResponseBean</w:t>
                            </w:r>
                            <w:r w:rsidRPr="005D6DAF">
                              <w:rPr>
                                <w:sz w:val="22"/>
                              </w:rPr>
                              <w:t xml:space="preserve"> xmlns=""&gt;</w:t>
                            </w:r>
                          </w:p>
                          <w:p w:rsidR="005D6DAF" w:rsidRPr="005D6DAF" w:rsidRDefault="005D6DAF" w:rsidP="005D6DAF">
                            <w:pPr>
                              <w:rPr>
                                <w:sz w:val="22"/>
                              </w:rPr>
                            </w:pPr>
                            <w:r w:rsidRPr="005D6DAF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5D6DAF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5D6DAF">
                              <w:rPr>
                                <w:sz w:val="22"/>
                              </w:rPr>
                              <w:t>&gt;SRV_001&lt;/errorCode&gt;</w:t>
                            </w:r>
                          </w:p>
                          <w:p w:rsidR="005D6DAF" w:rsidRPr="005D6DAF" w:rsidRDefault="005D6DAF" w:rsidP="005D6DAF">
                            <w:pPr>
                              <w:rPr>
                                <w:sz w:val="22"/>
                              </w:rPr>
                            </w:pPr>
                            <w:r w:rsidRPr="005D6DAF">
                              <w:rPr>
                                <w:sz w:val="22"/>
                              </w:rPr>
                              <w:t xml:space="preserve">    &lt;</w:t>
                            </w:r>
                            <w:bookmarkStart w:id="1" w:name="_GoBack"/>
                            <w:bookmarkEnd w:id="1"/>
                            <w:r w:rsidRPr="005D6DAF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Pr="005D6DAF">
                              <w:rPr>
                                <w:sz w:val="22"/>
                              </w:rPr>
                              <w:t>&gt;Custome error caused in doing something&lt;/errorMessage&gt;</w:t>
                            </w:r>
                          </w:p>
                          <w:p w:rsidR="005D6DAF" w:rsidRPr="005D6DAF" w:rsidRDefault="005D6DAF" w:rsidP="005D6DAF">
                            <w:pPr>
                              <w:rPr>
                                <w:sz w:val="22"/>
                              </w:rPr>
                            </w:pPr>
                            <w:r w:rsidRPr="005D6DAF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5D6DAF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5D6DAF">
                              <w:rPr>
                                <w:sz w:val="22"/>
                              </w:rPr>
                              <w:t>&gt;8&lt;/responseTime&gt;</w:t>
                            </w:r>
                          </w:p>
                          <w:p w:rsidR="005D6DAF" w:rsidRPr="005D6DAF" w:rsidRDefault="005D6DAF" w:rsidP="005D6DAF">
                            <w:pPr>
                              <w:rPr>
                                <w:sz w:val="22"/>
                              </w:rPr>
                            </w:pPr>
                            <w:r w:rsidRPr="005D6DAF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5D6DAF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5D6DAF">
                              <w:rPr>
                                <w:sz w:val="22"/>
                              </w:rPr>
                              <w:t>&gt;500&lt;/statusCode&gt;</w:t>
                            </w:r>
                          </w:p>
                          <w:p w:rsidR="008071B7" w:rsidRPr="008071B7" w:rsidRDefault="005D6DAF" w:rsidP="005D6DAF">
                            <w:pPr>
                              <w:rPr>
                                <w:sz w:val="22"/>
                              </w:rPr>
                            </w:pPr>
                            <w:r w:rsidRPr="005D6DAF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783E">
              <w:rPr>
                <w:sz w:val="32"/>
              </w:rPr>
              <w:t xml:space="preserve">  </w:t>
            </w:r>
          </w:p>
          <w:p w:rsidR="00A87530" w:rsidRDefault="00A87530" w:rsidP="00480E10">
            <w:pPr>
              <w:rPr>
                <w:sz w:val="32"/>
              </w:rPr>
            </w:pPr>
          </w:p>
          <w:p w:rsidR="00A87530" w:rsidRDefault="00A87530" w:rsidP="00480E10">
            <w:pPr>
              <w:rPr>
                <w:sz w:val="32"/>
              </w:rPr>
            </w:pPr>
          </w:p>
          <w:p w:rsidR="00A87530" w:rsidRDefault="00A87530" w:rsidP="00480E10">
            <w:pPr>
              <w:rPr>
                <w:sz w:val="32"/>
              </w:rPr>
            </w:pPr>
          </w:p>
          <w:p w:rsidR="00A87530" w:rsidRDefault="00A87530" w:rsidP="00480E10">
            <w:pPr>
              <w:rPr>
                <w:sz w:val="32"/>
              </w:rPr>
            </w:pPr>
          </w:p>
          <w:p w:rsidR="00A87530" w:rsidRDefault="00A87530" w:rsidP="00480E10">
            <w:pPr>
              <w:rPr>
                <w:sz w:val="32"/>
              </w:rPr>
            </w:pPr>
          </w:p>
          <w:p w:rsidR="00D90BC6" w:rsidRDefault="00A87530" w:rsidP="00480E10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480E10">
              <w:rPr>
                <w:sz w:val="32"/>
              </w:rPr>
              <w:t>XML</w:t>
            </w:r>
            <w:r w:rsidR="00C17379" w:rsidRPr="00D90BC6">
              <w:rPr>
                <w:sz w:val="32"/>
              </w:rPr>
              <w:t xml:space="preserve"> </w:t>
            </w:r>
            <w:r w:rsidR="00C17379">
              <w:rPr>
                <w:sz w:val="32"/>
              </w:rPr>
              <w:t>Error</w:t>
            </w:r>
            <w:r w:rsidR="00C17379" w:rsidRPr="00D90BC6">
              <w:rPr>
                <w:sz w:val="32"/>
              </w:rPr>
              <w:t xml:space="preserve"> Response</w:t>
            </w:r>
            <w:r w:rsidR="00C17379">
              <w:rPr>
                <w:sz w:val="32"/>
              </w:rPr>
              <w:t xml:space="preserve"> (404)</w:t>
            </w:r>
          </w:p>
          <w:p w:rsidR="00A0721A" w:rsidRDefault="00A87530" w:rsidP="00480E10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CF1A7B" wp14:editId="5937BAE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55244</wp:posOffset>
                      </wp:positionV>
                      <wp:extent cx="7277100" cy="1228725"/>
                      <wp:effectExtent l="19050" t="19050" r="19050" b="28575"/>
                      <wp:wrapNone/>
                      <wp:docPr id="1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7100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C58D0" w:rsidRPr="008C58D0" w:rsidRDefault="008C58D0" w:rsidP="008C58D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C58D0">
                                    <w:rPr>
                                      <w:sz w:val="22"/>
                                    </w:rPr>
                                    <w:t>&lt;</w:t>
                                  </w:r>
                                  <w:r w:rsidRPr="008C58D0">
                                    <w:rPr>
                                      <w:b/>
                                      <w:sz w:val="22"/>
                                    </w:rPr>
                                    <w:t>ResponseBean</w:t>
                                  </w:r>
                                  <w:r w:rsidRPr="008C58D0">
                                    <w:rPr>
                                      <w:sz w:val="22"/>
                                    </w:rPr>
                                    <w:t xml:space="preserve"> xmlns=""&gt;</w:t>
                                  </w:r>
                                </w:p>
                                <w:p w:rsidR="008C58D0" w:rsidRPr="008C58D0" w:rsidRDefault="008C58D0" w:rsidP="008C58D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C58D0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8C58D0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8C58D0">
                                    <w:rPr>
                                      <w:sz w:val="22"/>
                                    </w:rPr>
                                    <w:t>&gt;ENTITY_NOT_FOUND&lt;/errorCode&gt;</w:t>
                                  </w:r>
                                </w:p>
                                <w:p w:rsidR="008C58D0" w:rsidRPr="008C58D0" w:rsidRDefault="008C58D0" w:rsidP="008C58D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C58D0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8C58D0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Pr="008C58D0">
                                    <w:rPr>
                                      <w:sz w:val="22"/>
                                    </w:rPr>
                                    <w:t>&gt;Requested entity 2111 not found&lt;/errorMessage&gt;</w:t>
                                  </w:r>
                                </w:p>
                                <w:p w:rsidR="008C58D0" w:rsidRPr="008C58D0" w:rsidRDefault="008C58D0" w:rsidP="008C58D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C58D0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8C58D0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8C58D0">
                                    <w:rPr>
                                      <w:sz w:val="22"/>
                                    </w:rPr>
                                    <w:t>&gt;16&lt;/responseTime&gt;</w:t>
                                  </w:r>
                                </w:p>
                                <w:p w:rsidR="008C58D0" w:rsidRPr="008C58D0" w:rsidRDefault="008C58D0" w:rsidP="008C58D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C58D0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8C58D0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8C58D0">
                                    <w:rPr>
                                      <w:sz w:val="22"/>
                                    </w:rPr>
                                    <w:t>&gt;404&lt;/statusCode&gt;</w:t>
                                  </w:r>
                                </w:p>
                                <w:p w:rsidR="00D90BC6" w:rsidRPr="00D90BC6" w:rsidRDefault="008C58D0" w:rsidP="008C58D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C58D0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F1A7B" id="Rectangle 64" o:spid="_x0000_s1030" style="position:absolute;margin-left:12pt;margin-top:4.35pt;width:573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" filled="f" strokecolor="#4b7b8a [2404]" strokeweight="2.5pt">
                      <v:stroke linestyle="thickThin"/>
                      <v:textbox>
                        <w:txbxContent>
                          <w:p w:rsidR="008C58D0" w:rsidRPr="008C58D0" w:rsidRDefault="008C58D0" w:rsidP="008C58D0">
                            <w:pPr>
                              <w:rPr>
                                <w:sz w:val="22"/>
                              </w:rPr>
                            </w:pPr>
                            <w:r w:rsidRPr="008C58D0">
                              <w:rPr>
                                <w:sz w:val="22"/>
                              </w:rPr>
                              <w:t>&lt;</w:t>
                            </w:r>
                            <w:r w:rsidRPr="008C58D0">
                              <w:rPr>
                                <w:b/>
                                <w:sz w:val="22"/>
                              </w:rPr>
                              <w:t>ResponseBean</w:t>
                            </w:r>
                            <w:r w:rsidRPr="008C58D0">
                              <w:rPr>
                                <w:sz w:val="22"/>
                              </w:rPr>
                              <w:t xml:space="preserve"> xmlns=""&gt;</w:t>
                            </w:r>
                          </w:p>
                          <w:p w:rsidR="008C58D0" w:rsidRPr="008C58D0" w:rsidRDefault="008C58D0" w:rsidP="008C58D0">
                            <w:pPr>
                              <w:rPr>
                                <w:sz w:val="22"/>
                              </w:rPr>
                            </w:pPr>
                            <w:r w:rsidRPr="008C58D0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8C58D0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8C58D0">
                              <w:rPr>
                                <w:sz w:val="22"/>
                              </w:rPr>
                              <w:t>&gt;ENTITY_NOT_FOUND&lt;/errorCode&gt;</w:t>
                            </w:r>
                          </w:p>
                          <w:p w:rsidR="008C58D0" w:rsidRPr="008C58D0" w:rsidRDefault="008C58D0" w:rsidP="008C58D0">
                            <w:pPr>
                              <w:rPr>
                                <w:sz w:val="22"/>
                              </w:rPr>
                            </w:pPr>
                            <w:r w:rsidRPr="008C58D0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8C58D0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Pr="008C58D0">
                              <w:rPr>
                                <w:sz w:val="22"/>
                              </w:rPr>
                              <w:t>&gt;Requested entity 2111 not found&lt;/errorMessage&gt;</w:t>
                            </w:r>
                          </w:p>
                          <w:p w:rsidR="008C58D0" w:rsidRPr="008C58D0" w:rsidRDefault="008C58D0" w:rsidP="008C58D0">
                            <w:pPr>
                              <w:rPr>
                                <w:sz w:val="22"/>
                              </w:rPr>
                            </w:pPr>
                            <w:r w:rsidRPr="008C58D0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8C58D0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8C58D0">
                              <w:rPr>
                                <w:sz w:val="22"/>
                              </w:rPr>
                              <w:t>&gt;16&lt;/responseTime&gt;</w:t>
                            </w:r>
                          </w:p>
                          <w:p w:rsidR="008C58D0" w:rsidRPr="008C58D0" w:rsidRDefault="008C58D0" w:rsidP="008C58D0">
                            <w:pPr>
                              <w:rPr>
                                <w:sz w:val="22"/>
                              </w:rPr>
                            </w:pPr>
                            <w:r w:rsidRPr="008C58D0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8C58D0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8C58D0">
                              <w:rPr>
                                <w:sz w:val="22"/>
                              </w:rPr>
                              <w:t>&gt;404&lt;/statusCode&gt;</w:t>
                            </w:r>
                          </w:p>
                          <w:p w:rsidR="00D90BC6" w:rsidRPr="00D90BC6" w:rsidRDefault="008C58D0" w:rsidP="008C58D0">
                            <w:pPr>
                              <w:rPr>
                                <w:sz w:val="22"/>
                              </w:rPr>
                            </w:pPr>
                            <w:r w:rsidRPr="008C58D0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Pr="00C17379" w:rsidRDefault="00A0721A" w:rsidP="00480E10">
            <w:pPr>
              <w:rPr>
                <w:sz w:val="32"/>
              </w:rPr>
            </w:pP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Default="00D90BC6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Pr="00D43B78" w:rsidRDefault="00A0721A" w:rsidP="00360145"/>
        </w:tc>
        <w:tc>
          <w:tcPr>
            <w:tcW w:w="5760" w:type="dxa"/>
            <w:shd w:val="clear" w:color="auto" w:fill="FFFFFF"/>
          </w:tcPr>
          <w:p w:rsidR="00D90BC6" w:rsidRDefault="00D90BC6" w:rsidP="00360145"/>
        </w:tc>
      </w:tr>
    </w:tbl>
    <w:p w:rsidR="00D824A0" w:rsidRDefault="00D824A0">
      <w:pPr>
        <w:rPr>
          <w:vanish/>
        </w:rPr>
      </w:pPr>
    </w:p>
    <w:sectPr w:rsidR="00D824A0" w:rsidSect="00E94EED">
      <w:type w:val="continuous"/>
      <w:pgSz w:w="12240" w:h="15840" w:code="1"/>
      <w:pgMar w:top="720" w:right="360" w:bottom="0" w:left="360" w:header="0" w:footer="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50C" w:rsidRDefault="0002150C">
      <w:r>
        <w:separator/>
      </w:r>
    </w:p>
  </w:endnote>
  <w:endnote w:type="continuationSeparator" w:id="0">
    <w:p w:rsidR="0002150C" w:rsidRDefault="0002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50C" w:rsidRDefault="0002150C">
      <w:r>
        <w:separator/>
      </w:r>
    </w:p>
  </w:footnote>
  <w:footnote w:type="continuationSeparator" w:id="0">
    <w:p w:rsidR="0002150C" w:rsidRDefault="00021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3b5e91,#e4eaf4,#dee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6"/>
    <w:rsid w:val="0000407E"/>
    <w:rsid w:val="0002150C"/>
    <w:rsid w:val="000D4D79"/>
    <w:rsid w:val="001A5AEC"/>
    <w:rsid w:val="00233D11"/>
    <w:rsid w:val="00257C77"/>
    <w:rsid w:val="003101B8"/>
    <w:rsid w:val="00341638"/>
    <w:rsid w:val="00360145"/>
    <w:rsid w:val="0038122D"/>
    <w:rsid w:val="003956BD"/>
    <w:rsid w:val="003B5CBD"/>
    <w:rsid w:val="003C5016"/>
    <w:rsid w:val="003D7A10"/>
    <w:rsid w:val="003F02BC"/>
    <w:rsid w:val="004024D0"/>
    <w:rsid w:val="0042398F"/>
    <w:rsid w:val="00433ACC"/>
    <w:rsid w:val="00480E10"/>
    <w:rsid w:val="004847D9"/>
    <w:rsid w:val="004B5F3F"/>
    <w:rsid w:val="004D0BA9"/>
    <w:rsid w:val="004D47D4"/>
    <w:rsid w:val="004F7F6F"/>
    <w:rsid w:val="00521BDF"/>
    <w:rsid w:val="00554734"/>
    <w:rsid w:val="005C001E"/>
    <w:rsid w:val="005D108D"/>
    <w:rsid w:val="005D6DAF"/>
    <w:rsid w:val="00626614"/>
    <w:rsid w:val="00641635"/>
    <w:rsid w:val="007038ED"/>
    <w:rsid w:val="00705C18"/>
    <w:rsid w:val="00736031"/>
    <w:rsid w:val="007666C3"/>
    <w:rsid w:val="007C0F23"/>
    <w:rsid w:val="007C70EC"/>
    <w:rsid w:val="008071B7"/>
    <w:rsid w:val="008C58D0"/>
    <w:rsid w:val="008D7C42"/>
    <w:rsid w:val="008F4A0D"/>
    <w:rsid w:val="00906DC3"/>
    <w:rsid w:val="00924A34"/>
    <w:rsid w:val="00931623"/>
    <w:rsid w:val="009A5675"/>
    <w:rsid w:val="009B2D49"/>
    <w:rsid w:val="009F624B"/>
    <w:rsid w:val="009F7F30"/>
    <w:rsid w:val="00A0721A"/>
    <w:rsid w:val="00A105E4"/>
    <w:rsid w:val="00A14E36"/>
    <w:rsid w:val="00A26CD8"/>
    <w:rsid w:val="00A81105"/>
    <w:rsid w:val="00A87530"/>
    <w:rsid w:val="00AD700E"/>
    <w:rsid w:val="00B30CFD"/>
    <w:rsid w:val="00B9487A"/>
    <w:rsid w:val="00BE4E9C"/>
    <w:rsid w:val="00C17379"/>
    <w:rsid w:val="00C572B0"/>
    <w:rsid w:val="00C82720"/>
    <w:rsid w:val="00C860D0"/>
    <w:rsid w:val="00CB5152"/>
    <w:rsid w:val="00CB79B5"/>
    <w:rsid w:val="00CF5A41"/>
    <w:rsid w:val="00D43346"/>
    <w:rsid w:val="00D43B78"/>
    <w:rsid w:val="00D52FB7"/>
    <w:rsid w:val="00D824A0"/>
    <w:rsid w:val="00D876FE"/>
    <w:rsid w:val="00D90AD1"/>
    <w:rsid w:val="00D90BC6"/>
    <w:rsid w:val="00E34523"/>
    <w:rsid w:val="00E864DD"/>
    <w:rsid w:val="00E94EED"/>
    <w:rsid w:val="00EC1B60"/>
    <w:rsid w:val="00EC46C7"/>
    <w:rsid w:val="00ED177A"/>
    <w:rsid w:val="00EF271D"/>
    <w:rsid w:val="00F27179"/>
    <w:rsid w:val="00F80B61"/>
    <w:rsid w:val="00F93D13"/>
    <w:rsid w:val="00FB3EAA"/>
    <w:rsid w:val="00FD5F11"/>
    <w:rsid w:val="00FE5D31"/>
    <w:rsid w:val="00FE783E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e4eaf4,#dee6f2"/>
    </o:shapedefaults>
    <o:shapelayout v:ext="edit">
      <o:idmap v:ext="edit" data="1"/>
    </o:shapelayout>
  </w:shapeDefaults>
  <w:decimalSymbol w:val="."/>
  <w:listSeparator w:val=","/>
  <w15:docId w15:val="{050F28D1-789F-4B19-AAE4-0D632BC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D8"/>
    <w:pPr>
      <w:spacing w:line="264" w:lineRule="auto"/>
    </w:pPr>
    <w:rPr>
      <w:rFonts w:asciiTheme="minorHAnsi" w:hAnsiTheme="minorHAnsi"/>
      <w:color w:val="4B7B8A" w:themeColor="accent1" w:themeShade="BF"/>
      <w:sz w:val="14"/>
    </w:rPr>
  </w:style>
  <w:style w:type="paragraph" w:styleId="Heading1">
    <w:name w:val="heading 1"/>
    <w:basedOn w:val="Normal"/>
    <w:next w:val="Normal"/>
    <w:qFormat/>
    <w:rsid w:val="00D52FB7"/>
    <w:pPr>
      <w:outlineLvl w:val="0"/>
    </w:pPr>
    <w:rPr>
      <w:sz w:val="18"/>
    </w:rPr>
  </w:style>
  <w:style w:type="paragraph" w:styleId="Heading2">
    <w:name w:val="heading 2"/>
    <w:basedOn w:val="Heading1"/>
    <w:next w:val="Normal"/>
    <w:qFormat/>
    <w:rsid w:val="004B5F3F"/>
    <w:pPr>
      <w:outlineLvl w:val="1"/>
    </w:pPr>
    <w:rPr>
      <w:b/>
    </w:rPr>
  </w:style>
  <w:style w:type="paragraph" w:styleId="Heading3">
    <w:name w:val="heading 3"/>
    <w:basedOn w:val="Heading2"/>
    <w:next w:val="Normal"/>
    <w:qFormat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CD8"/>
    <w:rPr>
      <w:color w:val="808080"/>
    </w:rPr>
  </w:style>
  <w:style w:type="paragraph" w:styleId="BalloonText">
    <w:name w:val="Balloon Text"/>
    <w:basedOn w:val="Normal"/>
    <w:semiHidden/>
    <w:rsid w:val="004B5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is30\AppData\Roaming\Microsoft\Templates\Shipping%20labels%20(Blue%20Border%20design,%206%20per%20page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C3FD64-8A43-41CA-845C-FC920C5341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 (Blue Border design, 6 per page)</Template>
  <TotalTime>478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(Blue Border design, works with Avery 5164)</vt:lpstr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(Blue Border design, works with Avery 5164)</dc:title>
  <dc:creator>Praveen Mishra</dc:creator>
  <cp:keywords/>
  <cp:lastModifiedBy>Praveen Mishra</cp:lastModifiedBy>
  <cp:revision>20</cp:revision>
  <cp:lastPrinted>2004-08-20T17:41:00Z</cp:lastPrinted>
  <dcterms:created xsi:type="dcterms:W3CDTF">2017-04-20T16:12:00Z</dcterms:created>
  <dcterms:modified xsi:type="dcterms:W3CDTF">2017-04-22T14:02:00Z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TC103747189990</vt:lpwstr>
  </property>
</Properties>
</file>