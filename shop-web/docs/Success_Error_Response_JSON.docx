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C6" w:rsidRPr="00D90BC6" w:rsidRDefault="00D90BC6">
      <w:pPr>
        <w:rPr>
          <w:sz w:val="32"/>
        </w:rPr>
      </w:pPr>
      <w:r w:rsidRPr="00D90BC6">
        <w:rPr>
          <w:sz w:val="32"/>
        </w:rPr>
        <w:t>JSON Success Response</w:t>
      </w:r>
      <w:r>
        <w:rPr>
          <w:sz w:val="32"/>
        </w:rPr>
        <w:t xml:space="preserve"> (200/201)</w:t>
      </w:r>
    </w:p>
    <w:tbl>
      <w:tblPr>
        <w:tblW w:w="12060" w:type="dxa"/>
        <w:jc w:val="center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270"/>
        <w:gridCol w:w="5760"/>
      </w:tblGrid>
      <w:tr w:rsidR="00D90BC6" w:rsidRPr="00D43B78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D90BC6" w:rsidRPr="00D43B78" w:rsidRDefault="008071B7" w:rsidP="00924A34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D189EC" wp14:editId="2BA4E02D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147320</wp:posOffset>
                      </wp:positionV>
                      <wp:extent cx="2809875" cy="3600450"/>
                      <wp:effectExtent l="0" t="0" r="28575" b="19050"/>
                      <wp:wrapNone/>
                      <wp:docPr id="4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9875" cy="36004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>{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D90BC6">
                                    <w:rPr>
                                      <w:b/>
                                      <w:sz w:val="22"/>
                                    </w:rPr>
                                    <w:t>totalResponseTime</w:t>
                                  </w:r>
                                  <w:r w:rsidRPr="00D90BC6">
                                    <w:rPr>
                                      <w:sz w:val="22"/>
                                    </w:rPr>
                                    <w:t>": 291,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D90BC6">
                                    <w:rPr>
                                      <w:b/>
                                      <w:sz w:val="22"/>
                                    </w:rPr>
                                    <w:t>data</w:t>
                                  </w:r>
                                  <w:r w:rsidRPr="00D90BC6">
                                    <w:rPr>
                                      <w:sz w:val="22"/>
                                    </w:rPr>
                                    <w:t>": [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{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  "createdBy": null,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  "createdDate": null,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  "modifiedBy": null,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  "modifiedDate": null,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  "id": 111,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  "name": "Updating Test",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  "description": null,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  "subCategories": [],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  "parentCategory": null,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  "productCount": null,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  "valid": false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  }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]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D189EC" id="Rectangle 61" o:spid="_x0000_s1026" style="position:absolute;margin-left:12pt;margin-top:11.6pt;width:221.25pt;height:28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" fillcolor="white [3201]" strokecolor="#6ea0b0 [3204]" strokeweight="2pt">
                      <v:textbox>
                        <w:txbxContent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"</w:t>
                            </w:r>
                            <w:r w:rsidRPr="00D90BC6">
                              <w:rPr>
                                <w:b/>
                                <w:sz w:val="22"/>
                              </w:rPr>
                              <w:t>totalResponseTime</w:t>
                            </w:r>
                            <w:r w:rsidRPr="00D90BC6">
                              <w:rPr>
                                <w:sz w:val="22"/>
                              </w:rPr>
                              <w:t>": 291,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"</w:t>
                            </w:r>
                            <w:r w:rsidRPr="00D90BC6">
                              <w:rPr>
                                <w:b/>
                                <w:sz w:val="22"/>
                              </w:rPr>
                              <w:t>data</w:t>
                            </w:r>
                            <w:r w:rsidRPr="00D90BC6">
                              <w:rPr>
                                <w:sz w:val="22"/>
                              </w:rPr>
                              <w:t>": [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{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  "createdBy": null,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  "createdDate": null,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  "modifiedBy": null,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  "modifiedDate": null,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  "id": 111,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  "name": "Updating Test",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  "description": null,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  "subCategories": [],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  "parentCategory": null,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  "productCount": null,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  "valid": false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  }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]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5760" w:type="dxa"/>
            <w:shd w:val="clear" w:color="auto" w:fill="FFFFFF"/>
          </w:tcPr>
          <w:p w:rsidR="00D90BC6" w:rsidRPr="00D90BC6" w:rsidRDefault="008071B7" w:rsidP="00360145">
            <w:pPr>
              <w:rPr>
                <w:sz w:val="20"/>
              </w:rPr>
            </w:pPr>
            <w:r w:rsidRPr="00D90BC6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38F616" wp14:editId="77459EBA">
                      <wp:simplePos x="0" y="0"/>
                      <wp:positionH relativeFrom="column">
                        <wp:posOffset>-523874</wp:posOffset>
                      </wp:positionH>
                      <wp:positionV relativeFrom="paragraph">
                        <wp:posOffset>147320</wp:posOffset>
                      </wp:positionV>
                      <wp:extent cx="4000500" cy="3600450"/>
                      <wp:effectExtent l="19050" t="19050" r="19050" b="19050"/>
                      <wp:wrapNone/>
                      <wp:docPr id="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0" cy="360045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>{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D90BC6">
                                    <w:rPr>
                                      <w:b/>
                                      <w:sz w:val="22"/>
                                    </w:rPr>
                                    <w:t>totalResponseTime</w:t>
                                  </w:r>
                                  <w:r w:rsidRPr="00D90BC6">
                                    <w:rPr>
                                      <w:sz w:val="22"/>
                                    </w:rPr>
                                    <w:t>": 47,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D90BC6">
                                    <w:rPr>
                                      <w:b/>
                                      <w:sz w:val="22"/>
                                    </w:rPr>
                                    <w:t>message</w:t>
                                  </w:r>
                                  <w:r w:rsidRPr="00D90BC6">
                                    <w:rPr>
                                      <w:sz w:val="22"/>
                                    </w:rPr>
                                    <w:t>": "Category 575 created successfully"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38F616" id="Rectangle 62" o:spid="_x0000_s1027" style="position:absolute;margin-left:-41.25pt;margin-top:11.6pt;width:315pt;height:28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" filled="f" strokecolor="#4b7b8a [2404]" strokeweight="2.5pt">
                      <v:stroke linestyle="thickThin"/>
                      <v:textbox>
                        <w:txbxContent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"</w:t>
                            </w:r>
                            <w:r w:rsidRPr="00D90BC6">
                              <w:rPr>
                                <w:b/>
                                <w:sz w:val="22"/>
                              </w:rPr>
                              <w:t>totalResponseTime</w:t>
                            </w:r>
                            <w:r w:rsidRPr="00D90BC6">
                              <w:rPr>
                                <w:sz w:val="22"/>
                              </w:rPr>
                              <w:t>": 47,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"</w:t>
                            </w:r>
                            <w:r w:rsidRPr="00D90BC6">
                              <w:rPr>
                                <w:b/>
                                <w:sz w:val="22"/>
                              </w:rPr>
                              <w:t>message</w:t>
                            </w:r>
                            <w:r w:rsidRPr="00D90BC6">
                              <w:rPr>
                                <w:sz w:val="22"/>
                              </w:rPr>
                              <w:t>": "Category 575 created successfully"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jc w:val="center"/>
              <w:rPr>
                <w:sz w:val="20"/>
              </w:rPr>
            </w:pPr>
          </w:p>
        </w:tc>
      </w:tr>
      <w:tr w:rsidR="00D90BC6" w:rsidRPr="00D43B78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Pr="00D90BC6" w:rsidRDefault="00FE783E" w:rsidP="00D90BC6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="00D90BC6" w:rsidRPr="00D90BC6">
              <w:rPr>
                <w:sz w:val="32"/>
              </w:rPr>
              <w:t xml:space="preserve">JSON </w:t>
            </w:r>
            <w:r w:rsidR="00D90BC6">
              <w:rPr>
                <w:sz w:val="32"/>
              </w:rPr>
              <w:t>Error</w:t>
            </w:r>
            <w:r w:rsidR="00D90BC6" w:rsidRPr="00D90BC6">
              <w:rPr>
                <w:sz w:val="32"/>
              </w:rPr>
              <w:t xml:space="preserve"> Response</w:t>
            </w:r>
            <w:r w:rsidR="00D90BC6">
              <w:rPr>
                <w:sz w:val="32"/>
              </w:rPr>
              <w:t xml:space="preserve"> (</w:t>
            </w:r>
            <w:r w:rsidR="008071B7">
              <w:rPr>
                <w:sz w:val="32"/>
              </w:rPr>
              <w:t>5</w:t>
            </w:r>
            <w:r w:rsidR="00F93D13">
              <w:rPr>
                <w:sz w:val="32"/>
              </w:rPr>
              <w:t>00</w:t>
            </w:r>
            <w:r w:rsidR="00D90BC6">
              <w:rPr>
                <w:sz w:val="32"/>
              </w:rPr>
              <w:t>)</w:t>
            </w:r>
          </w:p>
          <w:p w:rsidR="00D90BC6" w:rsidRPr="00BE4E9C" w:rsidRDefault="008071B7" w:rsidP="003601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E745C6" wp14:editId="776C8EAC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282575</wp:posOffset>
                      </wp:positionV>
                      <wp:extent cx="7324725" cy="2695575"/>
                      <wp:effectExtent l="19050" t="19050" r="28575" b="28575"/>
                      <wp:wrapNone/>
                      <wp:docPr id="2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5" cy="2695575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8071B7" w:rsidRPr="008071B7" w:rsidRDefault="008071B7" w:rsidP="008071B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071B7">
                                    <w:rPr>
                                      <w:sz w:val="22"/>
                                    </w:rPr>
                                    <w:t>{</w:t>
                                  </w:r>
                                </w:p>
                                <w:p w:rsidR="008071B7" w:rsidRPr="008071B7" w:rsidRDefault="008071B7" w:rsidP="008071B7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  </w:t>
                                  </w:r>
                                  <w:r w:rsidRPr="008071B7">
                                    <w:rPr>
                                      <w:sz w:val="22"/>
                                    </w:rPr>
                                    <w:t>"</w:t>
                                  </w:r>
                                  <w:r w:rsidRPr="008071B7">
                                    <w:rPr>
                                      <w:b/>
                                      <w:sz w:val="22"/>
                                    </w:rPr>
                                    <w:t>totalResponseTime</w:t>
                                  </w:r>
                                  <w:r w:rsidRPr="008071B7">
                                    <w:rPr>
                                      <w:sz w:val="22"/>
                                    </w:rPr>
                                    <w:t>": 22,</w:t>
                                  </w:r>
                                </w:p>
                                <w:p w:rsidR="008071B7" w:rsidRPr="008071B7" w:rsidRDefault="008071B7" w:rsidP="008071B7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  </w:t>
                                  </w:r>
                                  <w:r w:rsidRPr="008071B7">
                                    <w:rPr>
                                      <w:sz w:val="22"/>
                                    </w:rPr>
                                    <w:t>"</w:t>
                                  </w:r>
                                  <w:r w:rsidRPr="008071B7">
                                    <w:rPr>
                                      <w:b/>
                                      <w:sz w:val="22"/>
                                    </w:rPr>
                                    <w:t>errorCode</w:t>
                                  </w:r>
                                  <w:r w:rsidRPr="008071B7">
                                    <w:rPr>
                                      <w:sz w:val="22"/>
                                    </w:rPr>
                                    <w:t>":</w:t>
                                  </w:r>
                                  <w:r w:rsidR="00C17379">
                                    <w:rPr>
                                      <w:sz w:val="22"/>
                                    </w:rPr>
                                    <w:t xml:space="preserve">                </w:t>
                                  </w:r>
                                  <w:r w:rsidRPr="008071B7">
                                    <w:rPr>
                                      <w:sz w:val="22"/>
                                    </w:rPr>
                                    <w:t>"INTERNAL_SERVER_ERROR",</w:t>
                                  </w:r>
                                </w:p>
                                <w:p w:rsidR="008071B7" w:rsidRPr="008071B7" w:rsidRDefault="00C17379" w:rsidP="008071B7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  </w:t>
                                  </w:r>
                                  <w:r w:rsidR="008071B7" w:rsidRPr="008071B7">
                                    <w:rPr>
                                      <w:sz w:val="22"/>
                                    </w:rPr>
                                    <w:t>"</w:t>
                                  </w:r>
                                  <w:r w:rsidR="008071B7" w:rsidRPr="00C17379">
                                    <w:rPr>
                                      <w:b/>
                                      <w:sz w:val="22"/>
                                    </w:rPr>
                                    <w:t>errorMessage</w:t>
                                  </w:r>
                                  <w:r w:rsidR="008071B7" w:rsidRPr="008071B7">
                                    <w:rPr>
                                      <w:sz w:val="22"/>
                                    </w:rPr>
                                    <w:t xml:space="preserve">": </w:t>
                                  </w:r>
                                  <w:r>
                                    <w:rPr>
                                      <w:sz w:val="22"/>
                                    </w:rPr>
                                    <w:t xml:space="preserve">         </w:t>
                                  </w:r>
                                  <w:r w:rsidR="008071B7" w:rsidRPr="008071B7">
                                    <w:rPr>
                                      <w:sz w:val="22"/>
                                    </w:rPr>
                                    <w:t>"not-null property references a null or transient value : com.nyp.shopping.common.entity.ProductCategory.name; nested exception is org.hibernate.PropertyValueException: not-null property references a null or transient value : com.nyp.shopping.common.entity.ProductCategory.name"</w:t>
                                  </w:r>
                                </w:p>
                                <w:p w:rsidR="008071B7" w:rsidRPr="008071B7" w:rsidRDefault="008071B7" w:rsidP="008071B7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8071B7">
                                    <w:rPr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E745C6" id="Rectangle 63" o:spid="_x0000_s1028" style="position:absolute;margin-left:12pt;margin-top:22.25pt;width:576.75pt;height:2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" filled="f" strokecolor="#4b7b8a [2404]" strokeweight="2.5pt">
                      <v:stroke linestyle="thickThin"/>
                      <v:textbox>
                        <w:txbxContent>
                          <w:p w:rsidR="008071B7" w:rsidRPr="008071B7" w:rsidRDefault="008071B7" w:rsidP="008071B7">
                            <w:pPr>
                              <w:rPr>
                                <w:sz w:val="22"/>
                              </w:rPr>
                            </w:pPr>
                            <w:r w:rsidRPr="008071B7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8071B7" w:rsidRPr="008071B7" w:rsidRDefault="008071B7" w:rsidP="008071B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 w:rsidRPr="008071B7">
                              <w:rPr>
                                <w:sz w:val="22"/>
                              </w:rPr>
                              <w:t>"</w:t>
                            </w:r>
                            <w:r w:rsidRPr="008071B7">
                              <w:rPr>
                                <w:b/>
                                <w:sz w:val="22"/>
                              </w:rPr>
                              <w:t>totalResponseTime</w:t>
                            </w:r>
                            <w:r w:rsidRPr="008071B7">
                              <w:rPr>
                                <w:sz w:val="22"/>
                              </w:rPr>
                              <w:t>": 22,</w:t>
                            </w:r>
                          </w:p>
                          <w:p w:rsidR="008071B7" w:rsidRPr="008071B7" w:rsidRDefault="008071B7" w:rsidP="008071B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 w:rsidRPr="008071B7">
                              <w:rPr>
                                <w:sz w:val="22"/>
                              </w:rPr>
                              <w:t>"</w:t>
                            </w:r>
                            <w:r w:rsidRPr="008071B7">
                              <w:rPr>
                                <w:b/>
                                <w:sz w:val="22"/>
                              </w:rPr>
                              <w:t>errorCode</w:t>
                            </w:r>
                            <w:r w:rsidRPr="008071B7">
                              <w:rPr>
                                <w:sz w:val="22"/>
                              </w:rPr>
                              <w:t>":</w:t>
                            </w:r>
                            <w:r w:rsidR="00C17379">
                              <w:rPr>
                                <w:sz w:val="22"/>
                              </w:rPr>
                              <w:t xml:space="preserve">                </w:t>
                            </w:r>
                            <w:r w:rsidRPr="008071B7">
                              <w:rPr>
                                <w:sz w:val="22"/>
                              </w:rPr>
                              <w:t>"INTERNAL_SERVER_ERROR",</w:t>
                            </w:r>
                          </w:p>
                          <w:p w:rsidR="008071B7" w:rsidRPr="008071B7" w:rsidRDefault="00C17379" w:rsidP="008071B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</w:t>
                            </w:r>
                            <w:r w:rsidR="008071B7" w:rsidRPr="008071B7">
                              <w:rPr>
                                <w:sz w:val="22"/>
                              </w:rPr>
                              <w:t>"</w:t>
                            </w:r>
                            <w:r w:rsidR="008071B7" w:rsidRPr="00C17379">
                              <w:rPr>
                                <w:b/>
                                <w:sz w:val="22"/>
                              </w:rPr>
                              <w:t>errorMessage</w:t>
                            </w:r>
                            <w:r w:rsidR="008071B7" w:rsidRPr="008071B7">
                              <w:rPr>
                                <w:sz w:val="22"/>
                              </w:rPr>
                              <w:t xml:space="preserve">": </w:t>
                            </w:r>
                            <w:r>
                              <w:rPr>
                                <w:sz w:val="22"/>
                              </w:rPr>
                              <w:t xml:space="preserve">         </w:t>
                            </w:r>
                            <w:r w:rsidR="008071B7" w:rsidRPr="008071B7">
                              <w:rPr>
                                <w:sz w:val="22"/>
                              </w:rPr>
                              <w:t>"not-null property references a null or transient value : com.nyp.shopping.common.entity.ProductCategory.name; nested exception is org.hibernate.PropertyValueException: not-null property references a null or transient value : com.nyp.shopping.common.entity.ProductCategory.name"</w:t>
                            </w:r>
                          </w:p>
                          <w:p w:rsidR="008071B7" w:rsidRPr="008071B7" w:rsidRDefault="008071B7" w:rsidP="008071B7">
                            <w:pPr>
                              <w:rPr>
                                <w:sz w:val="22"/>
                              </w:rPr>
                            </w:pPr>
                            <w:r w:rsidRPr="008071B7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0" w:type="dxa"/>
            <w:shd w:val="clear" w:color="auto" w:fill="FFFFFF"/>
          </w:tcPr>
          <w:p w:rsidR="00D90BC6" w:rsidRPr="007C0F23" w:rsidRDefault="00D90BC6" w:rsidP="00924A34"/>
        </w:tc>
        <w:tc>
          <w:tcPr>
            <w:tcW w:w="270" w:type="dxa"/>
            <w:shd w:val="clear" w:color="auto" w:fill="FFFFFF"/>
          </w:tcPr>
          <w:p w:rsidR="00D90BC6" w:rsidRPr="007C0F23" w:rsidRDefault="00D90BC6" w:rsidP="00924A34"/>
        </w:tc>
        <w:tc>
          <w:tcPr>
            <w:tcW w:w="5760" w:type="dxa"/>
            <w:shd w:val="clear" w:color="auto" w:fill="FFFFFF"/>
          </w:tcPr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Pr="00BE4E9C" w:rsidRDefault="00D90BC6" w:rsidP="00360145"/>
        </w:tc>
      </w:tr>
      <w:tr w:rsidR="00D90BC6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D90BC6" w:rsidRPr="00C17379" w:rsidRDefault="00C17379" w:rsidP="00360145">
            <w:pPr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15C77" wp14:editId="58450CF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499745</wp:posOffset>
                      </wp:positionV>
                      <wp:extent cx="7277100" cy="952500"/>
                      <wp:effectExtent l="19050" t="19050" r="19050" b="19050"/>
                      <wp:wrapNone/>
                      <wp:docPr id="1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77100" cy="9525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>{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D90BC6">
                                    <w:rPr>
                                      <w:b/>
                                      <w:sz w:val="22"/>
                                    </w:rPr>
                                    <w:t>totalResponseTime</w:t>
                                  </w:r>
                                  <w:r w:rsidRPr="00D90BC6">
                                    <w:rPr>
                                      <w:sz w:val="22"/>
                                    </w:rPr>
                                    <w:t>": 23,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 xml:space="preserve">  "</w:t>
                                  </w:r>
                                  <w:r w:rsidRPr="00D90BC6">
                                    <w:rPr>
                                      <w:b/>
                                      <w:sz w:val="22"/>
                                    </w:rPr>
                                    <w:t>message</w:t>
                                  </w:r>
                                  <w:r w:rsidRPr="00D90BC6">
                                    <w:rPr>
                                      <w:sz w:val="22"/>
                                    </w:rPr>
                                    <w:t>": "Requested entity 1111 not found"</w:t>
                                  </w:r>
                                </w:p>
                                <w:p w:rsidR="00D90BC6" w:rsidRPr="00D90BC6" w:rsidRDefault="00D90BC6" w:rsidP="00D90BC6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D90BC6">
                                    <w:rPr>
                                      <w:sz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15C77" id="Rectangle 64" o:spid="_x0000_s1029" style="position:absolute;margin-left:12pt;margin-top:39.35pt;width:573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" filled="f" strokecolor="#4b7b8a [2404]" strokeweight="2.5pt">
                      <v:stroke linestyle="thickThin"/>
                      <v:textbox>
                        <w:txbxContent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>{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"</w:t>
                            </w:r>
                            <w:r w:rsidRPr="00D90BC6">
                              <w:rPr>
                                <w:b/>
                                <w:sz w:val="22"/>
                              </w:rPr>
                              <w:t>totalResponseTime</w:t>
                            </w:r>
                            <w:r w:rsidRPr="00D90BC6">
                              <w:rPr>
                                <w:sz w:val="22"/>
                              </w:rPr>
                              <w:t>": 23,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 xml:space="preserve">  "</w:t>
                            </w:r>
                            <w:r w:rsidRPr="00D90BC6">
                              <w:rPr>
                                <w:b/>
                                <w:sz w:val="22"/>
                              </w:rPr>
                              <w:t>message</w:t>
                            </w:r>
                            <w:r w:rsidRPr="00D90BC6">
                              <w:rPr>
                                <w:sz w:val="22"/>
                              </w:rPr>
                              <w:t>": "Requested entity 1111 not found"</w:t>
                            </w:r>
                          </w:p>
                          <w:p w:rsidR="00D90BC6" w:rsidRPr="00D90BC6" w:rsidRDefault="00D90BC6" w:rsidP="00D90BC6">
                            <w:pPr>
                              <w:rPr>
                                <w:sz w:val="22"/>
                              </w:rPr>
                            </w:pPr>
                            <w:r w:rsidRPr="00D90BC6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783E">
              <w:rPr>
                <w:sz w:val="32"/>
              </w:rPr>
              <w:t xml:space="preserve">  </w:t>
            </w:r>
            <w:r w:rsidRPr="00D90BC6">
              <w:rPr>
                <w:sz w:val="32"/>
              </w:rPr>
              <w:t xml:space="preserve">JSON </w:t>
            </w:r>
            <w:r>
              <w:rPr>
                <w:sz w:val="32"/>
              </w:rPr>
              <w:t>Error</w:t>
            </w:r>
            <w:r w:rsidRPr="00D90BC6">
              <w:rPr>
                <w:sz w:val="32"/>
              </w:rPr>
              <w:t xml:space="preserve"> Response</w:t>
            </w:r>
            <w:r>
              <w:rPr>
                <w:sz w:val="32"/>
              </w:rPr>
              <w:t xml:space="preserve"> (404)</w:t>
            </w:r>
          </w:p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270" w:type="dxa"/>
            <w:shd w:val="clear" w:color="auto" w:fill="FFFFFF"/>
          </w:tcPr>
          <w:p w:rsidR="00D90BC6" w:rsidRDefault="00D90BC6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Pr="00D43B78" w:rsidRDefault="00C17379" w:rsidP="00360145"/>
        </w:tc>
        <w:tc>
          <w:tcPr>
            <w:tcW w:w="5760" w:type="dxa"/>
            <w:shd w:val="clear" w:color="auto" w:fill="FFFFFF"/>
          </w:tcPr>
          <w:p w:rsidR="00D90BC6" w:rsidRDefault="00D90BC6" w:rsidP="00360145"/>
        </w:tc>
      </w:tr>
    </w:tbl>
    <w:p w:rsidR="00D824A0" w:rsidRDefault="00D824A0">
      <w:pPr>
        <w:rPr>
          <w:vanish/>
        </w:rPr>
      </w:pPr>
    </w:p>
    <w:sectPr w:rsidR="00D824A0" w:rsidSect="00E94EED">
      <w:type w:val="continuous"/>
      <w:pgSz w:w="12240" w:h="15840" w:code="1"/>
      <w:pgMar w:top="720" w:right="360" w:bottom="0" w:left="360" w:header="0" w:footer="0" w:gutter="0"/>
      <w:paperSrc w:first="4" w:other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BDF" w:rsidRDefault="00521BDF">
      <w:r>
        <w:separator/>
      </w:r>
    </w:p>
  </w:endnote>
  <w:endnote w:type="continuationSeparator" w:id="0">
    <w:p w:rsidR="00521BDF" w:rsidRDefault="00521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BDF" w:rsidRDefault="00521BDF">
      <w:r>
        <w:separator/>
      </w:r>
    </w:p>
  </w:footnote>
  <w:footnote w:type="continuationSeparator" w:id="0">
    <w:p w:rsidR="00521BDF" w:rsidRDefault="00521B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3b5e91,#e4eaf4,#dee6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C6"/>
    <w:rsid w:val="0000407E"/>
    <w:rsid w:val="000D4D79"/>
    <w:rsid w:val="001A5AEC"/>
    <w:rsid w:val="003101B8"/>
    <w:rsid w:val="00341638"/>
    <w:rsid w:val="00360145"/>
    <w:rsid w:val="0038122D"/>
    <w:rsid w:val="003956BD"/>
    <w:rsid w:val="003B5CBD"/>
    <w:rsid w:val="003C5016"/>
    <w:rsid w:val="003D7A10"/>
    <w:rsid w:val="003F02BC"/>
    <w:rsid w:val="004024D0"/>
    <w:rsid w:val="0042398F"/>
    <w:rsid w:val="00433ACC"/>
    <w:rsid w:val="004847D9"/>
    <w:rsid w:val="004B5F3F"/>
    <w:rsid w:val="004D0BA9"/>
    <w:rsid w:val="004D47D4"/>
    <w:rsid w:val="004F7F6F"/>
    <w:rsid w:val="00521BDF"/>
    <w:rsid w:val="00554734"/>
    <w:rsid w:val="005C001E"/>
    <w:rsid w:val="005D108D"/>
    <w:rsid w:val="00626614"/>
    <w:rsid w:val="00641635"/>
    <w:rsid w:val="007038ED"/>
    <w:rsid w:val="00736031"/>
    <w:rsid w:val="007666C3"/>
    <w:rsid w:val="007C0F23"/>
    <w:rsid w:val="007C70EC"/>
    <w:rsid w:val="008071B7"/>
    <w:rsid w:val="008D7C42"/>
    <w:rsid w:val="00906DC3"/>
    <w:rsid w:val="00924A34"/>
    <w:rsid w:val="00931623"/>
    <w:rsid w:val="009A5675"/>
    <w:rsid w:val="009F7F30"/>
    <w:rsid w:val="00A105E4"/>
    <w:rsid w:val="00A14E36"/>
    <w:rsid w:val="00A26CD8"/>
    <w:rsid w:val="00A81105"/>
    <w:rsid w:val="00AD700E"/>
    <w:rsid w:val="00B30CFD"/>
    <w:rsid w:val="00B9487A"/>
    <w:rsid w:val="00BE4E9C"/>
    <w:rsid w:val="00C17379"/>
    <w:rsid w:val="00C572B0"/>
    <w:rsid w:val="00C82720"/>
    <w:rsid w:val="00CB5152"/>
    <w:rsid w:val="00CB79B5"/>
    <w:rsid w:val="00CF5A41"/>
    <w:rsid w:val="00D43B78"/>
    <w:rsid w:val="00D52FB7"/>
    <w:rsid w:val="00D824A0"/>
    <w:rsid w:val="00D876FE"/>
    <w:rsid w:val="00D90BC6"/>
    <w:rsid w:val="00E34523"/>
    <w:rsid w:val="00E864DD"/>
    <w:rsid w:val="00E94EED"/>
    <w:rsid w:val="00EC1B60"/>
    <w:rsid w:val="00ED177A"/>
    <w:rsid w:val="00EF271D"/>
    <w:rsid w:val="00F27179"/>
    <w:rsid w:val="00F80B61"/>
    <w:rsid w:val="00F93D13"/>
    <w:rsid w:val="00FB3EAA"/>
    <w:rsid w:val="00FD5F11"/>
    <w:rsid w:val="00FE5D31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e4eaf4,#dee6f2"/>
    </o:shapedefaults>
    <o:shapelayout v:ext="edit">
      <o:idmap v:ext="edit" data="1"/>
    </o:shapelayout>
  </w:shapeDefaults>
  <w:decimalSymbol w:val="."/>
  <w:listSeparator w:val=","/>
  <w15:docId w15:val="{050F28D1-789F-4B19-AAE4-0D632BCD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CD8"/>
    <w:pPr>
      <w:spacing w:line="264" w:lineRule="auto"/>
    </w:pPr>
    <w:rPr>
      <w:rFonts w:asciiTheme="minorHAnsi" w:hAnsiTheme="minorHAnsi"/>
      <w:color w:val="4B7B8A" w:themeColor="accent1" w:themeShade="BF"/>
      <w:sz w:val="14"/>
    </w:rPr>
  </w:style>
  <w:style w:type="paragraph" w:styleId="Heading1">
    <w:name w:val="heading 1"/>
    <w:basedOn w:val="Normal"/>
    <w:next w:val="Normal"/>
    <w:qFormat/>
    <w:rsid w:val="00D52FB7"/>
    <w:pPr>
      <w:outlineLvl w:val="0"/>
    </w:pPr>
    <w:rPr>
      <w:sz w:val="18"/>
    </w:rPr>
  </w:style>
  <w:style w:type="paragraph" w:styleId="Heading2">
    <w:name w:val="heading 2"/>
    <w:basedOn w:val="Heading1"/>
    <w:next w:val="Normal"/>
    <w:qFormat/>
    <w:rsid w:val="004B5F3F"/>
    <w:pPr>
      <w:outlineLvl w:val="1"/>
    </w:pPr>
    <w:rPr>
      <w:b/>
    </w:rPr>
  </w:style>
  <w:style w:type="paragraph" w:styleId="Heading3">
    <w:name w:val="heading 3"/>
    <w:basedOn w:val="Heading2"/>
    <w:next w:val="Normal"/>
    <w:qFormat/>
    <w:rsid w:val="00B9487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6CD8"/>
    <w:rPr>
      <w:color w:val="808080"/>
    </w:rPr>
  </w:style>
  <w:style w:type="paragraph" w:styleId="BalloonText">
    <w:name w:val="Balloon Text"/>
    <w:basedOn w:val="Normal"/>
    <w:semiHidden/>
    <w:rsid w:val="004B5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is30\AppData\Roaming\Microsoft\Templates\Shipping%20labels%20(Blue%20Border%20design,%206%20per%20page)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C3FD64-8A43-41CA-845C-FC920C5341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Shipping labels (Blue Border design, 6 per page)</Template>
  <TotalTime>26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(Blue Border design, works with Avery 5164)</vt:lpstr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(Blue Border design, works with Avery 5164)</dc:title>
  <dc:creator>Praveen Mishra</dc:creator>
  <cp:keywords/>
  <cp:lastModifiedBy>Praveen Mishra</cp:lastModifiedBy>
  <cp:revision>6</cp:revision>
  <cp:lastPrinted>2004-08-20T17:41:00Z</cp:lastPrinted>
  <dcterms:created xsi:type="dcterms:W3CDTF">2017-04-20T16:12:00Z</dcterms:created>
  <dcterms:modified xsi:type="dcterms:W3CDTF">2017-04-20T16:44:00Z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TC103747189990</vt:lpwstr>
  </property>
</Properties>
</file>