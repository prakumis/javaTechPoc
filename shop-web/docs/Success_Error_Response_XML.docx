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C6" w:rsidRPr="00D90BC6" w:rsidRDefault="00480E10">
      <w:pPr>
        <w:rPr>
          <w:sz w:val="32"/>
        </w:rPr>
      </w:pPr>
      <w:r>
        <w:rPr>
          <w:sz w:val="32"/>
        </w:rPr>
        <w:t>XML</w:t>
      </w:r>
      <w:r w:rsidR="00D90BC6" w:rsidRPr="00D90BC6">
        <w:rPr>
          <w:sz w:val="32"/>
        </w:rPr>
        <w:t xml:space="preserve"> Success Response</w:t>
      </w:r>
      <w:r w:rsidR="00D90BC6">
        <w:rPr>
          <w:sz w:val="32"/>
        </w:rPr>
        <w:t xml:space="preserve"> (200/201)</w:t>
      </w:r>
    </w:p>
    <w:tbl>
      <w:tblPr>
        <w:tblW w:w="12060" w:type="dxa"/>
        <w:jc w:val="center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270"/>
        <w:gridCol w:w="5760"/>
      </w:tblGrid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Pr="00D43B78" w:rsidRDefault="00A0721A" w:rsidP="00924A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06F742" wp14:editId="2548638A">
                      <wp:simplePos x="0" y="0"/>
                      <wp:positionH relativeFrom="column">
                        <wp:posOffset>152399</wp:posOffset>
                      </wp:positionH>
                      <wp:positionV relativeFrom="paragraph">
                        <wp:posOffset>147320</wp:posOffset>
                      </wp:positionV>
                      <wp:extent cx="7324725" cy="1647825"/>
                      <wp:effectExtent l="0" t="0" r="28575" b="28575"/>
                      <wp:wrapNone/>
                      <wp:docPr id="4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647825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>&lt;ResponseBean xmlns=""&gt;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705C18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A0721A">
                                    <w:rPr>
                                      <w:sz w:val="22"/>
                                    </w:rPr>
                                    <w:t>&gt;34&lt;/totalResponseTime&gt;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705C18">
                                    <w:rPr>
                                      <w:b/>
                                      <w:sz w:val="22"/>
                                    </w:rPr>
                                    <w:t>data</w:t>
                                  </w:r>
                                  <w:r w:rsidRPr="00A0721A">
                                    <w:rPr>
                                      <w:sz w:val="22"/>
                                    </w:rPr>
                                    <w:t>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    &lt;id&gt;111&lt;/id&gt;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    &lt;name&gt;Updating Test&lt;/name&gt;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    &lt;valid&gt;false&lt;/valid&gt;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&lt;/data&gt;</w:t>
                                  </w:r>
                                </w:p>
                                <w:p w:rsidR="00D90BC6" w:rsidRPr="00D90BC6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06F742" id="Rectangle 61" o:spid="_x0000_s1026" style="position:absolute;margin-left:12pt;margin-top:11.6pt;width:576.75pt;height:12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" fillcolor="white [3201]" strokecolor="#6ea0b0 [3204]" strokeweight="2pt">
                      <v:textbox>
                        <w:txbxContent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>&lt;ResponseBean xmlns=""&gt;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705C18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A0721A">
                              <w:rPr>
                                <w:sz w:val="22"/>
                              </w:rPr>
                              <w:t>&gt;34&lt;/totalResponseTime&gt;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705C18">
                              <w:rPr>
                                <w:b/>
                                <w:sz w:val="22"/>
                              </w:rPr>
                              <w:t>data</w:t>
                            </w:r>
                            <w:r w:rsidRPr="00A0721A">
                              <w:rPr>
                                <w:sz w:val="22"/>
                              </w:rPr>
                              <w:t>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    &lt;id&gt;111&lt;/id&gt;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    &lt;name&gt;Updating Test&lt;/name&gt;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    &lt;valid&gt;false&lt;/valid&gt;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&lt;/data&gt;</w:t>
                            </w:r>
                          </w:p>
                          <w:p w:rsidR="00D90BC6" w:rsidRPr="00D90BC6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90BC6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22E88B" wp14:editId="093FF2A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1947545</wp:posOffset>
                      </wp:positionV>
                      <wp:extent cx="7324725" cy="981075"/>
                      <wp:effectExtent l="19050" t="19050" r="28575" b="28575"/>
                      <wp:wrapNone/>
                      <wp:docPr id="3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981075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>&lt;ResponseBean xmlns=""&gt;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705C18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A0721A">
                                    <w:rPr>
                                      <w:sz w:val="22"/>
                                    </w:rPr>
                                    <w:t>&gt;86&lt;/totalResponseTime&gt;</w:t>
                                  </w:r>
                                </w:p>
                                <w:p w:rsidR="00A0721A" w:rsidRPr="00A0721A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705C18">
                                    <w:rPr>
                                      <w:b/>
                                      <w:sz w:val="22"/>
                                    </w:rPr>
                                    <w:t>message</w:t>
                                  </w:r>
                                  <w:r w:rsidRPr="00A0721A">
                                    <w:rPr>
                                      <w:sz w:val="22"/>
                                    </w:rPr>
                                    <w:t>&gt;Category 576 created successfully&lt;/message&gt;</w:t>
                                  </w:r>
                                </w:p>
                                <w:p w:rsidR="00D90BC6" w:rsidRPr="00D90BC6" w:rsidRDefault="00A0721A" w:rsidP="00A072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A0721A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2E88B" id="Rectangle 62" o:spid="_x0000_s1027" style="position:absolute;margin-left:12pt;margin-top:153.35pt;width:576.7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" filled="f" strokecolor="#4b7b8a [2404]" strokeweight="2.5pt">
                      <v:stroke linestyle="thickThin"/>
                      <v:textbox>
                        <w:txbxContent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>&lt;ResponseBean xmlns=""&gt;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705C18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A0721A">
                              <w:rPr>
                                <w:sz w:val="22"/>
                              </w:rPr>
                              <w:t>&gt;86&lt;/totalResponseTime&gt;</w:t>
                            </w:r>
                          </w:p>
                          <w:p w:rsidR="00A0721A" w:rsidRPr="00A0721A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705C18">
                              <w:rPr>
                                <w:b/>
                                <w:sz w:val="22"/>
                              </w:rPr>
                              <w:t>message</w:t>
                            </w:r>
                            <w:r w:rsidRPr="00A0721A">
                              <w:rPr>
                                <w:sz w:val="22"/>
                              </w:rPr>
                              <w:t>&gt;Category 576 created successfully&lt;/message&gt;</w:t>
                            </w:r>
                          </w:p>
                          <w:p w:rsidR="00D90BC6" w:rsidRPr="00D90BC6" w:rsidRDefault="00A0721A" w:rsidP="00A0721A">
                            <w:pPr>
                              <w:rPr>
                                <w:sz w:val="22"/>
                              </w:rPr>
                            </w:pPr>
                            <w:r w:rsidRPr="00A0721A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5760" w:type="dxa"/>
            <w:shd w:val="clear" w:color="auto" w:fill="FFFFFF"/>
          </w:tcPr>
          <w:p w:rsidR="00D90BC6" w:rsidRPr="00D90BC6" w:rsidRDefault="00D90BC6" w:rsidP="00360145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rPr>
                <w:sz w:val="20"/>
              </w:rPr>
            </w:pPr>
          </w:p>
          <w:p w:rsidR="00D90BC6" w:rsidRPr="00D90BC6" w:rsidRDefault="00D90BC6" w:rsidP="00D90BC6">
            <w:pPr>
              <w:jc w:val="center"/>
              <w:rPr>
                <w:sz w:val="20"/>
              </w:rPr>
            </w:pPr>
          </w:p>
        </w:tc>
      </w:tr>
      <w:tr w:rsidR="00D90BC6" w:rsidRPr="00D43B78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Pr="00D90BC6" w:rsidRDefault="00FE783E" w:rsidP="00D90BC6">
            <w:pPr>
              <w:rPr>
                <w:sz w:val="32"/>
              </w:rPr>
            </w:pPr>
            <w:r>
              <w:rPr>
                <w:sz w:val="32"/>
              </w:rPr>
              <w:t xml:space="preserve">  </w:t>
            </w:r>
            <w:r w:rsidR="00480E10">
              <w:rPr>
                <w:sz w:val="32"/>
              </w:rPr>
              <w:t>XML</w:t>
            </w:r>
            <w:r w:rsidR="00D90BC6" w:rsidRPr="00D90BC6">
              <w:rPr>
                <w:sz w:val="32"/>
              </w:rPr>
              <w:t xml:space="preserve"> </w:t>
            </w:r>
            <w:r w:rsidR="00D90BC6">
              <w:rPr>
                <w:sz w:val="32"/>
              </w:rPr>
              <w:t>Error</w:t>
            </w:r>
            <w:r w:rsidR="00D90BC6" w:rsidRPr="00D90BC6">
              <w:rPr>
                <w:sz w:val="32"/>
              </w:rPr>
              <w:t xml:space="preserve"> Response</w:t>
            </w:r>
            <w:r w:rsidR="00D90BC6">
              <w:rPr>
                <w:sz w:val="32"/>
              </w:rPr>
              <w:t xml:space="preserve"> (</w:t>
            </w:r>
            <w:r w:rsidR="008071B7">
              <w:rPr>
                <w:sz w:val="32"/>
              </w:rPr>
              <w:t>5</w:t>
            </w:r>
            <w:r w:rsidR="00F93D13">
              <w:rPr>
                <w:sz w:val="32"/>
              </w:rPr>
              <w:t>00</w:t>
            </w:r>
            <w:r w:rsidR="00D90BC6">
              <w:rPr>
                <w:sz w:val="32"/>
              </w:rPr>
              <w:t>)</w:t>
            </w:r>
          </w:p>
          <w:p w:rsidR="00D90BC6" w:rsidRPr="00BE4E9C" w:rsidRDefault="008071B7" w:rsidP="003601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4E745C6" wp14:editId="776C8EAC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280671</wp:posOffset>
                      </wp:positionV>
                      <wp:extent cx="7324725" cy="1238250"/>
                      <wp:effectExtent l="19050" t="19050" r="28575" b="19050"/>
                      <wp:wrapNone/>
                      <wp:docPr id="2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4725" cy="123825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F624B" w:rsidRPr="009F624B" w:rsidRDefault="009F624B" w:rsidP="009F624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F624B">
                                    <w:rPr>
                                      <w:sz w:val="22"/>
                                    </w:rPr>
                                    <w:t>&lt;ErrorBean xmlns=""&gt;</w:t>
                                  </w:r>
                                </w:p>
                                <w:p w:rsidR="009F624B" w:rsidRPr="009F624B" w:rsidRDefault="009F624B" w:rsidP="009F624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F624B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D43346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9F624B">
                                    <w:rPr>
                                      <w:sz w:val="22"/>
                                    </w:rPr>
                                    <w:t>&gt;24593&lt;/totalResponseTime&gt;</w:t>
                                  </w:r>
                                </w:p>
                                <w:p w:rsidR="009F624B" w:rsidRPr="009F624B" w:rsidRDefault="009F624B" w:rsidP="009F624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F624B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D43346">
                                    <w:rPr>
                                      <w:b/>
                                      <w:sz w:val="22"/>
                                    </w:rPr>
                                    <w:t>errorCode</w:t>
                                  </w:r>
                                  <w:r w:rsidRPr="009F624B">
                                    <w:rPr>
                                      <w:sz w:val="22"/>
                                    </w:rPr>
                                    <w:t>&gt;INTERNAL_SERVER_ERROR&lt;/errorCode&gt;</w:t>
                                  </w:r>
                                </w:p>
                                <w:p w:rsidR="009F624B" w:rsidRPr="009F624B" w:rsidRDefault="009F624B" w:rsidP="00233D11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F624B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D43346">
                                    <w:rPr>
                                      <w:b/>
                                      <w:sz w:val="22"/>
                                    </w:rPr>
                                    <w:t>errorMessage</w:t>
                                  </w:r>
                                  <w:r w:rsidRPr="009F624B">
                                    <w:rPr>
                                      <w:sz w:val="22"/>
                                    </w:rPr>
                                    <w:t>&gt;not-null property references a null &lt;/errorMessage&gt;</w:t>
                                  </w:r>
                                </w:p>
                                <w:p w:rsidR="008071B7" w:rsidRPr="008071B7" w:rsidRDefault="009F624B" w:rsidP="009F624B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9F624B">
                                    <w:rPr>
                                      <w:sz w:val="22"/>
                                    </w:rPr>
                                    <w:t>&lt;/ErrorBean&gt;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E745C6" id="Rectangle 63" o:spid="_x0000_s1028" style="position:absolute;margin-left:12pt;margin-top:22.1pt;width:576.75pt;height:9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" filled="f" strokecolor="#4b7b8a [2404]" strokeweight="2.5pt">
                      <v:stroke linestyle="thickThin"/>
                      <v:textbox>
                        <w:txbxContent>
                          <w:p w:rsidR="009F624B" w:rsidRPr="009F624B" w:rsidRDefault="009F624B" w:rsidP="009F624B">
                            <w:pPr>
                              <w:rPr>
                                <w:sz w:val="22"/>
                              </w:rPr>
                            </w:pPr>
                            <w:r w:rsidRPr="009F624B">
                              <w:rPr>
                                <w:sz w:val="22"/>
                              </w:rPr>
                              <w:t>&lt;ErrorBean xmlns=""&gt;</w:t>
                            </w:r>
                          </w:p>
                          <w:p w:rsidR="009F624B" w:rsidRPr="009F624B" w:rsidRDefault="009F624B" w:rsidP="009F624B">
                            <w:pPr>
                              <w:rPr>
                                <w:sz w:val="22"/>
                              </w:rPr>
                            </w:pPr>
                            <w:r w:rsidRPr="009F624B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D43346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9F624B">
                              <w:rPr>
                                <w:sz w:val="22"/>
                              </w:rPr>
                              <w:t>&gt;24593&lt;/totalResponseTime&gt;</w:t>
                            </w:r>
                          </w:p>
                          <w:p w:rsidR="009F624B" w:rsidRPr="009F624B" w:rsidRDefault="009F624B" w:rsidP="009F624B">
                            <w:pPr>
                              <w:rPr>
                                <w:sz w:val="22"/>
                              </w:rPr>
                            </w:pPr>
                            <w:r w:rsidRPr="009F624B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D43346">
                              <w:rPr>
                                <w:b/>
                                <w:sz w:val="22"/>
                              </w:rPr>
                              <w:t>errorCode</w:t>
                            </w:r>
                            <w:r w:rsidRPr="009F624B">
                              <w:rPr>
                                <w:sz w:val="22"/>
                              </w:rPr>
                              <w:t>&gt;INTERNAL_SERVER_ERROR&lt;/errorCode&gt;</w:t>
                            </w:r>
                          </w:p>
                          <w:p w:rsidR="009F624B" w:rsidRPr="009F624B" w:rsidRDefault="009F624B" w:rsidP="00233D11">
                            <w:pPr>
                              <w:rPr>
                                <w:sz w:val="22"/>
                              </w:rPr>
                            </w:pPr>
                            <w:r w:rsidRPr="009F624B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D43346">
                              <w:rPr>
                                <w:b/>
                                <w:sz w:val="22"/>
                              </w:rPr>
                              <w:t>errorMessage</w:t>
                            </w:r>
                            <w:r w:rsidRPr="009F624B">
                              <w:rPr>
                                <w:sz w:val="22"/>
                              </w:rPr>
                              <w:t>&gt;not-null property references a null &lt;/errorMessage&gt;</w:t>
                            </w:r>
                          </w:p>
                          <w:p w:rsidR="008071B7" w:rsidRPr="008071B7" w:rsidRDefault="009F624B" w:rsidP="009F624B">
                            <w:pPr>
                              <w:rPr>
                                <w:sz w:val="22"/>
                              </w:rPr>
                            </w:pPr>
                            <w:r w:rsidRPr="009F624B">
                              <w:rPr>
                                <w:sz w:val="22"/>
                              </w:rPr>
                              <w:t>&lt;/ErrorBean&gt;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270" w:type="dxa"/>
            <w:shd w:val="clear" w:color="auto" w:fill="FFFFFF"/>
          </w:tcPr>
          <w:p w:rsidR="00D90BC6" w:rsidRPr="007C0F23" w:rsidRDefault="00D90BC6" w:rsidP="00924A34"/>
        </w:tc>
        <w:tc>
          <w:tcPr>
            <w:tcW w:w="5760" w:type="dxa"/>
            <w:shd w:val="clear" w:color="auto" w:fill="FFFFFF"/>
          </w:tcPr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Default="00D90BC6" w:rsidP="00360145"/>
          <w:p w:rsidR="00D90BC6" w:rsidRPr="00BE4E9C" w:rsidRDefault="00D90BC6" w:rsidP="00360145"/>
        </w:tc>
      </w:tr>
      <w:tr w:rsidR="00D90BC6" w:rsidTr="00D90BC6">
        <w:trPr>
          <w:cantSplit/>
          <w:trHeight w:hRule="exact" w:val="4800"/>
          <w:jc w:val="center"/>
        </w:trPr>
        <w:tc>
          <w:tcPr>
            <w:tcW w:w="5760" w:type="dxa"/>
            <w:shd w:val="clear" w:color="auto" w:fill="FFFFFF"/>
          </w:tcPr>
          <w:p w:rsidR="00D90BC6" w:rsidRDefault="00C17379" w:rsidP="00480E10">
            <w:pPr>
              <w:rPr>
                <w:sz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015C77" wp14:editId="58450CFB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499745</wp:posOffset>
                      </wp:positionV>
                      <wp:extent cx="7277100" cy="952500"/>
                      <wp:effectExtent l="19050" t="19050" r="19050" b="19050"/>
                      <wp:wrapNone/>
                      <wp:docPr id="1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77100" cy="9525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480E10" w:rsidRPr="00480E10" w:rsidRDefault="00480E10" w:rsidP="00480E1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480E10">
                                    <w:rPr>
                                      <w:sz w:val="22"/>
                                    </w:rPr>
                                    <w:t>&lt;ResponseBean xmlns=""&gt;</w:t>
                                  </w:r>
                                </w:p>
                                <w:p w:rsidR="00480E10" w:rsidRPr="00480E10" w:rsidRDefault="00480E10" w:rsidP="00480E1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480E1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480E10">
                                    <w:rPr>
                                      <w:b/>
                                      <w:sz w:val="22"/>
                                    </w:rPr>
                                    <w:t>totalResponseTime</w:t>
                                  </w:r>
                                  <w:r w:rsidRPr="00480E10">
                                    <w:rPr>
                                      <w:sz w:val="22"/>
                                    </w:rPr>
                                    <w:t>&gt;22&lt;/totalResponseTime&gt;</w:t>
                                  </w:r>
                                </w:p>
                                <w:p w:rsidR="00480E10" w:rsidRPr="00480E10" w:rsidRDefault="00480E10" w:rsidP="00480E1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480E10">
                                    <w:rPr>
                                      <w:sz w:val="22"/>
                                    </w:rPr>
                                    <w:t xml:space="preserve">    &lt;</w:t>
                                  </w:r>
                                  <w:r w:rsidRPr="00480E10">
                                    <w:rPr>
                                      <w:b/>
                                      <w:sz w:val="22"/>
                                    </w:rPr>
                                    <w:t>message</w:t>
                                  </w:r>
                                  <w:r w:rsidRPr="00480E10">
                                    <w:rPr>
                                      <w:sz w:val="22"/>
                                    </w:rPr>
                                    <w:t>&gt;Requested entity 1111 not found&lt;/message&gt;</w:t>
                                  </w:r>
                                </w:p>
                                <w:p w:rsidR="00D90BC6" w:rsidRPr="00D90BC6" w:rsidRDefault="00480E10" w:rsidP="00480E10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480E10">
                                    <w:rPr>
                                      <w:sz w:val="22"/>
                                    </w:rPr>
                                    <w:t>&lt;/ResponseBean&gt;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15C77" id="Rectangle 64" o:spid="_x0000_s1029" style="position:absolute;margin-left:12pt;margin-top:39.35pt;width:573pt;height: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" filled="f" strokecolor="#4b7b8a [2404]" strokeweight="2.5pt">
                      <v:stroke linestyle="thickThin"/>
                      <v:textbox>
                        <w:txbxContent>
                          <w:p w:rsidR="00480E10" w:rsidRPr="00480E10" w:rsidRDefault="00480E10" w:rsidP="00480E10">
                            <w:pPr>
                              <w:rPr>
                                <w:sz w:val="22"/>
                              </w:rPr>
                            </w:pPr>
                            <w:r w:rsidRPr="00480E10">
                              <w:rPr>
                                <w:sz w:val="22"/>
                              </w:rPr>
                              <w:t>&lt;ResponseBean xmlns=""&gt;</w:t>
                            </w:r>
                          </w:p>
                          <w:p w:rsidR="00480E10" w:rsidRPr="00480E10" w:rsidRDefault="00480E10" w:rsidP="00480E10">
                            <w:pPr>
                              <w:rPr>
                                <w:sz w:val="22"/>
                              </w:rPr>
                            </w:pPr>
                            <w:r w:rsidRPr="00480E1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480E10">
                              <w:rPr>
                                <w:b/>
                                <w:sz w:val="22"/>
                              </w:rPr>
                              <w:t>totalResponseTime</w:t>
                            </w:r>
                            <w:r w:rsidRPr="00480E10">
                              <w:rPr>
                                <w:sz w:val="22"/>
                              </w:rPr>
                              <w:t>&gt;22&lt;/totalResponseTime&gt;</w:t>
                            </w:r>
                          </w:p>
                          <w:p w:rsidR="00480E10" w:rsidRPr="00480E10" w:rsidRDefault="00480E10" w:rsidP="00480E10">
                            <w:pPr>
                              <w:rPr>
                                <w:sz w:val="22"/>
                              </w:rPr>
                            </w:pPr>
                            <w:r w:rsidRPr="00480E10">
                              <w:rPr>
                                <w:sz w:val="22"/>
                              </w:rPr>
                              <w:t xml:space="preserve">    &lt;</w:t>
                            </w:r>
                            <w:r w:rsidRPr="00480E10">
                              <w:rPr>
                                <w:b/>
                                <w:sz w:val="22"/>
                              </w:rPr>
                              <w:t>message</w:t>
                            </w:r>
                            <w:r w:rsidRPr="00480E10">
                              <w:rPr>
                                <w:sz w:val="22"/>
                              </w:rPr>
                              <w:t>&gt;Requested entity 1111 not found&lt;/message&gt;</w:t>
                            </w:r>
                          </w:p>
                          <w:p w:rsidR="00D90BC6" w:rsidRPr="00D90BC6" w:rsidRDefault="00480E10" w:rsidP="00480E10">
                            <w:pPr>
                              <w:rPr>
                                <w:sz w:val="22"/>
                              </w:rPr>
                            </w:pPr>
                            <w:r w:rsidRPr="00480E10">
                              <w:rPr>
                                <w:sz w:val="22"/>
                              </w:rPr>
                              <w:t>&lt;/ResponseBean&gt;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783E">
              <w:rPr>
                <w:sz w:val="32"/>
              </w:rPr>
              <w:t xml:space="preserve">  </w:t>
            </w:r>
            <w:r w:rsidR="00480E10">
              <w:rPr>
                <w:sz w:val="32"/>
              </w:rPr>
              <w:t>XML</w:t>
            </w:r>
            <w:r w:rsidRPr="00D90BC6">
              <w:rPr>
                <w:sz w:val="32"/>
              </w:rPr>
              <w:t xml:space="preserve"> </w:t>
            </w:r>
            <w:r>
              <w:rPr>
                <w:sz w:val="32"/>
              </w:rPr>
              <w:t>Error</w:t>
            </w:r>
            <w:r w:rsidRPr="00D90BC6">
              <w:rPr>
                <w:sz w:val="32"/>
              </w:rPr>
              <w:t xml:space="preserve"> Response</w:t>
            </w:r>
            <w:r>
              <w:rPr>
                <w:sz w:val="32"/>
              </w:rPr>
              <w:t xml:space="preserve"> (404)</w:t>
            </w: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Default="00A0721A" w:rsidP="00480E10">
            <w:pPr>
              <w:rPr>
                <w:sz w:val="32"/>
              </w:rPr>
            </w:pPr>
          </w:p>
          <w:p w:rsidR="00A0721A" w:rsidRPr="00C17379" w:rsidRDefault="00A0721A" w:rsidP="00480E10">
            <w:pPr>
              <w:rPr>
                <w:sz w:val="32"/>
              </w:rPr>
            </w:pPr>
          </w:p>
        </w:tc>
        <w:tc>
          <w:tcPr>
            <w:tcW w:w="270" w:type="dxa"/>
            <w:shd w:val="clear" w:color="auto" w:fill="FFFFFF"/>
          </w:tcPr>
          <w:p w:rsidR="00D90BC6" w:rsidRPr="00D43B78" w:rsidRDefault="00D90BC6" w:rsidP="00360145"/>
        </w:tc>
        <w:tc>
          <w:tcPr>
            <w:tcW w:w="270" w:type="dxa"/>
            <w:shd w:val="clear" w:color="auto" w:fill="FFFFFF"/>
          </w:tcPr>
          <w:p w:rsidR="00D90BC6" w:rsidRDefault="00D90BC6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C17379" w:rsidRDefault="00C17379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Default="00A0721A" w:rsidP="00360145"/>
          <w:p w:rsidR="00A0721A" w:rsidRPr="00D43B78" w:rsidRDefault="00A0721A" w:rsidP="00360145"/>
        </w:tc>
        <w:tc>
          <w:tcPr>
            <w:tcW w:w="5760" w:type="dxa"/>
            <w:shd w:val="clear" w:color="auto" w:fill="FFFFFF"/>
          </w:tcPr>
          <w:p w:rsidR="00D90BC6" w:rsidRDefault="00D90BC6" w:rsidP="00360145"/>
        </w:tc>
      </w:tr>
    </w:tbl>
    <w:p w:rsidR="00D824A0" w:rsidRDefault="00D824A0">
      <w:pPr>
        <w:rPr>
          <w:vanish/>
        </w:rPr>
      </w:pPr>
    </w:p>
    <w:sectPr w:rsidR="00D824A0" w:rsidSect="00E94EED">
      <w:type w:val="continuous"/>
      <w:pgSz w:w="12240" w:h="15840" w:code="1"/>
      <w:pgMar w:top="720" w:right="360" w:bottom="0" w:left="360" w:header="0" w:footer="0" w:gutter="0"/>
      <w:paperSrc w:first="4" w:other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0D0" w:rsidRDefault="00C860D0">
      <w:r>
        <w:separator/>
      </w:r>
    </w:p>
  </w:endnote>
  <w:endnote w:type="continuationSeparator" w:id="0">
    <w:p w:rsidR="00C860D0" w:rsidRDefault="00C8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0D0" w:rsidRDefault="00C860D0">
      <w:r>
        <w:separator/>
      </w:r>
    </w:p>
  </w:footnote>
  <w:footnote w:type="continuationSeparator" w:id="0">
    <w:p w:rsidR="00C860D0" w:rsidRDefault="00C86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6"/>
    <w:rsid w:val="0000407E"/>
    <w:rsid w:val="000D4D79"/>
    <w:rsid w:val="001A5AEC"/>
    <w:rsid w:val="00233D11"/>
    <w:rsid w:val="003101B8"/>
    <w:rsid w:val="00341638"/>
    <w:rsid w:val="00360145"/>
    <w:rsid w:val="0038122D"/>
    <w:rsid w:val="003956BD"/>
    <w:rsid w:val="003B5CBD"/>
    <w:rsid w:val="003C5016"/>
    <w:rsid w:val="003D7A10"/>
    <w:rsid w:val="003F02BC"/>
    <w:rsid w:val="004024D0"/>
    <w:rsid w:val="0042398F"/>
    <w:rsid w:val="00433ACC"/>
    <w:rsid w:val="00480E10"/>
    <w:rsid w:val="004847D9"/>
    <w:rsid w:val="004B5F3F"/>
    <w:rsid w:val="004D0BA9"/>
    <w:rsid w:val="004D47D4"/>
    <w:rsid w:val="004F7F6F"/>
    <w:rsid w:val="00521BDF"/>
    <w:rsid w:val="00554734"/>
    <w:rsid w:val="005C001E"/>
    <w:rsid w:val="005D108D"/>
    <w:rsid w:val="00626614"/>
    <w:rsid w:val="00641635"/>
    <w:rsid w:val="007038ED"/>
    <w:rsid w:val="00705C18"/>
    <w:rsid w:val="00736031"/>
    <w:rsid w:val="007666C3"/>
    <w:rsid w:val="007C0F23"/>
    <w:rsid w:val="007C70EC"/>
    <w:rsid w:val="008071B7"/>
    <w:rsid w:val="008D7C42"/>
    <w:rsid w:val="00906DC3"/>
    <w:rsid w:val="00924A34"/>
    <w:rsid w:val="00931623"/>
    <w:rsid w:val="009A5675"/>
    <w:rsid w:val="009F624B"/>
    <w:rsid w:val="009F7F30"/>
    <w:rsid w:val="00A0721A"/>
    <w:rsid w:val="00A105E4"/>
    <w:rsid w:val="00A14E36"/>
    <w:rsid w:val="00A26CD8"/>
    <w:rsid w:val="00A81105"/>
    <w:rsid w:val="00AD700E"/>
    <w:rsid w:val="00B30CFD"/>
    <w:rsid w:val="00B9487A"/>
    <w:rsid w:val="00BE4E9C"/>
    <w:rsid w:val="00C17379"/>
    <w:rsid w:val="00C572B0"/>
    <w:rsid w:val="00C82720"/>
    <w:rsid w:val="00C860D0"/>
    <w:rsid w:val="00CB5152"/>
    <w:rsid w:val="00CB79B5"/>
    <w:rsid w:val="00CF5A41"/>
    <w:rsid w:val="00D43346"/>
    <w:rsid w:val="00D43B78"/>
    <w:rsid w:val="00D52FB7"/>
    <w:rsid w:val="00D824A0"/>
    <w:rsid w:val="00D876FE"/>
    <w:rsid w:val="00D90BC6"/>
    <w:rsid w:val="00E34523"/>
    <w:rsid w:val="00E864DD"/>
    <w:rsid w:val="00E94EED"/>
    <w:rsid w:val="00EC1B60"/>
    <w:rsid w:val="00ED177A"/>
    <w:rsid w:val="00EF271D"/>
    <w:rsid w:val="00F27179"/>
    <w:rsid w:val="00F80B61"/>
    <w:rsid w:val="00F93D13"/>
    <w:rsid w:val="00FB3EAA"/>
    <w:rsid w:val="00FD5F11"/>
    <w:rsid w:val="00FE5D31"/>
    <w:rsid w:val="00F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e4eaf4,#dee6f2"/>
    </o:shapedefaults>
    <o:shapelayout v:ext="edit">
      <o:idmap v:ext="edit" data="1"/>
    </o:shapelayout>
  </w:shapeDefaults>
  <w:decimalSymbol w:val="."/>
  <w:listSeparator w:val=","/>
  <w15:docId w15:val="{050F28D1-789F-4B19-AAE4-0D632BCD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D8"/>
    <w:pPr>
      <w:spacing w:line="264" w:lineRule="auto"/>
    </w:pPr>
    <w:rPr>
      <w:rFonts w:asciiTheme="minorHAnsi" w:hAnsiTheme="minorHAnsi"/>
      <w:color w:val="4B7B8A" w:themeColor="accent1" w:themeShade="BF"/>
      <w:sz w:val="14"/>
    </w:rPr>
  </w:style>
  <w:style w:type="paragraph" w:styleId="Heading1">
    <w:name w:val="heading 1"/>
    <w:basedOn w:val="Normal"/>
    <w:next w:val="Normal"/>
    <w:qFormat/>
    <w:rsid w:val="00D52FB7"/>
    <w:pPr>
      <w:outlineLvl w:val="0"/>
    </w:pPr>
    <w:rPr>
      <w:sz w:val="18"/>
    </w:rPr>
  </w:style>
  <w:style w:type="paragraph" w:styleId="Heading2">
    <w:name w:val="heading 2"/>
    <w:basedOn w:val="Heading1"/>
    <w:next w:val="Normal"/>
    <w:qFormat/>
    <w:rsid w:val="004B5F3F"/>
    <w:pPr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6CD8"/>
    <w:rPr>
      <w:color w:val="808080"/>
    </w:rPr>
  </w:style>
  <w:style w:type="paragraph" w:styleId="BalloonText">
    <w:name w:val="Balloon Text"/>
    <w:basedOn w:val="Normal"/>
    <w:semiHidden/>
    <w:rsid w:val="004B5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is30\AppData\Roaming\Microsoft\Templates\Shipping%20labels%20(Blue%20Border%20design,%206%20per%20page).dotx" TargetMode="Externa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C3FD64-8A43-41CA-845C-FC920C5341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 (Blue Border design, 6 per page)</Template>
  <TotalTime>70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(Blue Border design, works with Avery 5164)</vt:lpstr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(Blue Border design, works with Avery 5164)</dc:title>
  <dc:creator>Praveen Mishra</dc:creator>
  <cp:keywords/>
  <cp:lastModifiedBy>Praveen Mishra</cp:lastModifiedBy>
  <cp:revision>11</cp:revision>
  <cp:lastPrinted>2004-08-20T17:41:00Z</cp:lastPrinted>
  <dcterms:created xsi:type="dcterms:W3CDTF">2017-04-20T16:12:00Z</dcterms:created>
  <dcterms:modified xsi:type="dcterms:W3CDTF">2017-04-20T17:29:00Z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TC103747189990</vt:lpwstr>
  </property>
</Properties>
</file>